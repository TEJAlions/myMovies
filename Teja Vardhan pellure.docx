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Ind w:w="-142" w:type="dxa"/>
        <w:tblLook w:val="0600" w:firstRow="0" w:lastRow="0" w:firstColumn="0" w:lastColumn="0" w:noHBand="1" w:noVBand="1"/>
      </w:tblPr>
      <w:tblGrid>
        <w:gridCol w:w="6800"/>
        <w:gridCol w:w="3412"/>
      </w:tblGrid>
      <w:tr w:rsidR="007307FF" w:rsidTr="4800F15F" w14:paraId="1ED80BB3" w14:textId="77E76B65">
        <w:trPr>
          <w:trHeight w:val="1395"/>
        </w:trPr>
        <w:tc>
          <w:tcPr>
            <w:cnfStyle w:val="000000000000" w:firstRow="0" w:lastRow="0" w:firstColumn="0" w:lastColumn="0" w:oddVBand="0" w:evenVBand="0" w:oddHBand="0" w:evenHBand="0" w:firstRowFirstColumn="0" w:firstRowLastColumn="0" w:lastRowFirstColumn="0" w:lastRowLastColumn="0"/>
            <w:tcW w:w="6800" w:type="dxa"/>
            <w:tcBorders>
              <w:top w:val="nil"/>
              <w:left w:val="nil"/>
              <w:bottom w:val="nil"/>
              <w:right w:val="nil"/>
            </w:tcBorders>
            <w:tcMar/>
          </w:tcPr>
          <w:p w:rsidRPr="00376913" w:rsidR="007307FF" w:rsidP="00376913" w:rsidRDefault="007307FF" w14:paraId="5E23F20C" w14:textId="4E3C5C81">
            <w:pPr>
              <w:pStyle w:val="Title"/>
            </w:pPr>
            <w:r>
              <w:t>Teja Vardhan pellure</w:t>
            </w:r>
          </w:p>
          <w:p w:rsidRPr="00376913" w:rsidR="007307FF" w:rsidP="005E0944" w:rsidRDefault="007307FF" w14:paraId="2409964F" w14:textId="25F82402">
            <w:pPr>
              <w:pStyle w:val="Subtitle"/>
            </w:pPr>
            <w:r>
              <w:t>full stack developer</w:t>
            </w:r>
          </w:p>
        </w:tc>
        <w:tc>
          <w:tcPr>
            <w:cnfStyle w:val="000000000000" w:firstRow="0" w:lastRow="0" w:firstColumn="0" w:lastColumn="0" w:oddVBand="0" w:evenVBand="0" w:oddHBand="0" w:evenHBand="0" w:firstRowFirstColumn="0" w:firstRowLastColumn="0" w:lastRowFirstColumn="0" w:lastRowLastColumn="0"/>
            <w:tcW w:w="3412" w:type="dxa"/>
            <w:tcBorders>
              <w:top w:val="nil"/>
              <w:left w:val="nil"/>
              <w:bottom w:val="nil"/>
              <w:right w:val="nil"/>
            </w:tcBorders>
            <w:tcMar/>
          </w:tcPr>
          <w:p w:rsidR="007307FF" w:rsidP="00376913" w:rsidRDefault="007307FF" w14:paraId="68982A65" w14:textId="77777777">
            <w:pPr>
              <w:pStyle w:val="Title"/>
              <w:rPr>
                <w:sz w:val="20"/>
                <w:szCs w:val="20"/>
              </w:rPr>
            </w:pPr>
          </w:p>
          <w:p w:rsidRPr="004E5A9B" w:rsidR="007307FF" w:rsidP="004E5A9B" w:rsidRDefault="007307FF" w14:paraId="5A5A26E8" w14:textId="25B06B22">
            <w:pPr>
              <w:jc w:val="right"/>
              <w:rPr>
                <w:color w:val="2D4A59" w:themeColor="accent3" w:themeShade="BF"/>
                <w:sz w:val="24"/>
                <w:szCs w:val="24"/>
              </w:rPr>
            </w:pPr>
            <w:hyperlink w:history="1" r:id="rId12">
              <w:r w:rsidRPr="004E5A9B">
                <w:rPr>
                  <w:rStyle w:val="Hyperlink"/>
                  <w:color w:val="2D4A59" w:themeColor="accent3" w:themeShade="BF"/>
                  <w:sz w:val="24"/>
                  <w:szCs w:val="24"/>
                </w:rPr>
                <w:t>teja.pellure@gmail.com</w:t>
              </w:r>
            </w:hyperlink>
          </w:p>
          <w:p w:rsidRPr="004E5A9B" w:rsidR="007307FF" w:rsidP="004E5A9B" w:rsidRDefault="004E5A9B" w14:paraId="5995C48A" w14:textId="77777777">
            <w:pPr>
              <w:jc w:val="right"/>
              <w:rPr>
                <w:sz w:val="24"/>
                <w:szCs w:val="24"/>
              </w:rPr>
            </w:pPr>
            <w:r w:rsidRPr="004E5A9B">
              <w:rPr>
                <w:sz w:val="24"/>
                <w:szCs w:val="24"/>
              </w:rPr>
              <w:t>+91 6303289436</w:t>
            </w:r>
          </w:p>
          <w:p w:rsidRPr="007307FF" w:rsidR="004E5A9B" w:rsidP="004E5A9B" w:rsidRDefault="004E5A9B" w14:paraId="0410045F" w14:textId="5489AA1C">
            <w:pPr>
              <w:jc w:val="right"/>
              <w:rPr>
                <w:sz w:val="28"/>
                <w:szCs w:val="28"/>
              </w:rPr>
            </w:pPr>
            <w:r w:rsidRPr="004E5A9B">
              <w:rPr>
                <w:sz w:val="24"/>
                <w:szCs w:val="24"/>
              </w:rPr>
              <w:t>Nellore, Andhra Pradesh</w:t>
            </w:r>
          </w:p>
        </w:tc>
      </w:tr>
      <w:tr w:rsidR="007307FF" w:rsidTr="4800F15F" w14:paraId="44FCA211" w14:textId="75845B98">
        <w:trPr>
          <w:trHeight w:val="1207"/>
        </w:trPr>
        <w:tc>
          <w:tcPr>
            <w:cnfStyle w:val="000000000000" w:firstRow="0" w:lastRow="0" w:firstColumn="0" w:lastColumn="0" w:oddVBand="0" w:evenVBand="0" w:oddHBand="0" w:evenHBand="0" w:firstRowFirstColumn="0" w:firstRowLastColumn="0" w:lastRowFirstColumn="0" w:lastRowLastColumn="0"/>
            <w:tcW w:w="10212" w:type="dxa"/>
            <w:gridSpan w:val="2"/>
            <w:tcBorders>
              <w:top w:val="nil"/>
              <w:left w:val="nil"/>
              <w:bottom w:val="nil"/>
              <w:right w:val="nil"/>
            </w:tcBorders>
            <w:tcMar/>
          </w:tcPr>
          <w:p w:rsidR="007307FF" w:rsidP="4800F15F" w:rsidRDefault="007307FF" w14:paraId="71BAC110" w14:textId="1CB940F6" w14:noSpellErr="1">
            <w:pPr>
              <w:rPr>
                <w:rFonts w:ascii="Gill Sans MT" w:hAnsi="Gill Sans MT" w:cs="Calibri"/>
                <w:color w:val="595959"/>
              </w:rPr>
            </w:pPr>
            <w:bookmarkStart w:name="_Int_q0alg9HQ" w:id="1296129990"/>
            <w:r w:rsidRPr="4800F15F" w:rsidR="118F9535">
              <w:rPr>
                <w:rFonts w:ascii="Gill Sans MT" w:hAnsi="Gill Sans MT" w:cs="Calibri"/>
                <w:color w:val="595959" w:themeColor="text1" w:themeTint="A6" w:themeShade="FF"/>
              </w:rPr>
              <w:t>Seeking</w:t>
            </w:r>
            <w:bookmarkEnd w:id="1296129990"/>
            <w:r w:rsidRPr="4800F15F" w:rsidR="118F9535">
              <w:rPr>
                <w:rFonts w:ascii="Gill Sans MT" w:hAnsi="Gill Sans MT" w:cs="Calibri"/>
                <w:color w:val="595959" w:themeColor="text1" w:themeTint="A6" w:themeShade="FF"/>
              </w:rPr>
              <w:t xml:space="preserve"> a challenging position where I can </w:t>
            </w:r>
            <w:r w:rsidRPr="4800F15F" w:rsidR="118F9535">
              <w:rPr>
                <w:rFonts w:ascii="Gill Sans MT" w:hAnsi="Gill Sans MT" w:cs="Calibri"/>
                <w:color w:val="595959" w:themeColor="text1" w:themeTint="A6" w:themeShade="FF"/>
              </w:rPr>
              <w:t>leverage</w:t>
            </w:r>
            <w:r w:rsidRPr="4800F15F" w:rsidR="118F9535">
              <w:rPr>
                <w:rFonts w:ascii="Gill Sans MT" w:hAnsi="Gill Sans MT" w:cs="Calibri"/>
                <w:color w:val="595959" w:themeColor="text1" w:themeTint="A6" w:themeShade="FF"/>
              </w:rPr>
              <w:t xml:space="preserve"> my </w:t>
            </w:r>
            <w:r w:rsidRPr="4800F15F" w:rsidR="118F9535">
              <w:rPr>
                <w:rFonts w:ascii="Gill Sans MT" w:hAnsi="Gill Sans MT" w:cs="Calibri"/>
                <w:color w:val="595959" w:themeColor="text1" w:themeTint="A6" w:themeShade="FF"/>
              </w:rPr>
              <w:t>expertise</w:t>
            </w:r>
            <w:r w:rsidRPr="4800F15F" w:rsidR="118F9535">
              <w:rPr>
                <w:rFonts w:ascii="Gill Sans MT" w:hAnsi="Gill Sans MT" w:cs="Calibri"/>
                <w:color w:val="595959" w:themeColor="text1" w:themeTint="A6" w:themeShade="FF"/>
              </w:rPr>
              <w:t xml:space="preserve"> to the fullest and continuously enhance my skills by tackling new and existing challenges. Eager to contribute to innovate projects</w:t>
            </w:r>
          </w:p>
        </w:tc>
      </w:tr>
    </w:tbl>
    <w:tbl>
      <w:tblPr>
        <w:tblW w:w="0" w:type="auto"/>
        <w:tblInd w:w="-142" w:type="dxa"/>
        <w:tblCellMar>
          <w:left w:w="0" w:type="dxa"/>
          <w:right w:w="0" w:type="dxa"/>
        </w:tblCellMar>
        <w:tblLook w:val="0600" w:firstRow="0" w:lastRow="0" w:firstColumn="0" w:lastColumn="0" w:noHBand="1" w:noVBand="1"/>
      </w:tblPr>
      <w:tblGrid>
        <w:gridCol w:w="2552"/>
        <w:gridCol w:w="284"/>
        <w:gridCol w:w="5386"/>
        <w:gridCol w:w="2000"/>
      </w:tblGrid>
      <w:tr w:rsidR="00E852E4" w:rsidTr="4800F15F" w14:paraId="519B4772" w14:textId="77777777">
        <w:trPr>
          <w:trHeight w:val="162"/>
        </w:trPr>
        <w:tc>
          <w:tcPr>
            <w:tcW w:w="2552" w:type="dxa"/>
            <w:vMerge w:val="restart"/>
            <w:tcMar/>
          </w:tcPr>
          <w:p w:rsidR="00E852E4" w:rsidP="005E0944" w:rsidRDefault="00E852E4" w14:paraId="26C436C5" w14:textId="77777777">
            <w:pPr>
              <w:pStyle w:val="Heading1"/>
            </w:pPr>
            <w:sdt>
              <w:sdtPr>
                <w:id w:val="-1588302835"/>
                <w:placeholder>
                  <w:docPart w:val="AD369183387D464F81662FF6136B26C3"/>
                </w:placeholder>
                <w:temporary/>
                <w:showingPlcHdr/>
                <w15:appearance w15:val="hidden"/>
              </w:sdtPr>
              <w:sdtContent>
                <w:r>
                  <w:t>Skills</w:t>
                </w:r>
              </w:sdtContent>
            </w:sdt>
          </w:p>
          <w:p w:rsidR="00001A01" w:rsidP="00CB4917" w:rsidRDefault="00E852E4" w14:paraId="51DB0804" w14:textId="77777777">
            <w:r>
              <w:t>Angular, Angular Material, Html, CSS, SASS, JavaScript, Node.js,</w:t>
            </w:r>
            <w:r w:rsidR="0061255A">
              <w:t xml:space="preserve"> </w:t>
            </w:r>
            <w:r>
              <w:t>Expres.js,</w:t>
            </w:r>
            <w:r w:rsidR="00CB4917">
              <w:t xml:space="preserve"> </w:t>
            </w:r>
            <w:r>
              <w:t>Typescript, Python, C, C++, Embedded C, Java, Karma.js,</w:t>
            </w:r>
            <w:r w:rsidR="00CB4917">
              <w:t xml:space="preserve"> </w:t>
            </w:r>
            <w:r>
              <w:t>Jasmine, Docker, Aws,</w:t>
            </w:r>
            <w:r w:rsidR="00CB4917">
              <w:t xml:space="preserve"> </w:t>
            </w:r>
            <w:r>
              <w:t>Azure, Git, GitHub, SQL,</w:t>
            </w:r>
            <w:r w:rsidR="00CB4917">
              <w:t xml:space="preserve"> </w:t>
            </w:r>
            <w:r>
              <w:t xml:space="preserve">Mongo </w:t>
            </w:r>
            <w:r w:rsidR="00001A01">
              <w:t>DB,</w:t>
            </w:r>
          </w:p>
          <w:p w:rsidR="008130E8" w:rsidP="00CB4917" w:rsidRDefault="00001A01" w14:paraId="69E999FC" w14:textId="77777777">
            <w:r>
              <w:t>Web</w:t>
            </w:r>
            <w:r w:rsidR="00366F2F">
              <w:t xml:space="preserve"> </w:t>
            </w:r>
            <w:r w:rsidR="00E852E4">
              <w:t>accessibility</w:t>
            </w:r>
            <w:r w:rsidR="00DA3CDB">
              <w:t xml:space="preserve">, </w:t>
            </w:r>
          </w:p>
          <w:p w:rsidR="00E852E4" w:rsidP="00CB4917" w:rsidRDefault="00B9573D" w14:paraId="6878332C" w14:textId="26AD8590">
            <w:bookmarkStart w:name="_Int_Mez8RITU" w:id="592421946"/>
            <w:r w:rsidR="00B9573D">
              <w:rPr/>
              <w:t>ngx</w:t>
            </w:r>
            <w:bookmarkEnd w:id="592421946"/>
            <w:r w:rsidR="00B9573D">
              <w:rPr/>
              <w:t>-translate</w:t>
            </w:r>
            <w:r w:rsidR="00E852E4">
              <w:rPr/>
              <w:t>.</w:t>
            </w:r>
          </w:p>
          <w:p w:rsidRPr="0043482D" w:rsidR="00E852E4" w:rsidP="00CB4917" w:rsidRDefault="00E852E4" w14:paraId="15635EDA" w14:textId="73B3E8B0">
            <w:r>
              <w:t>Basic knowledge in Dart, Ionic, Block Chain, Data Science and Machine Learning.</w:t>
            </w:r>
          </w:p>
          <w:p w:rsidR="00E852E4" w:rsidP="00CB4917" w:rsidRDefault="00E852E4" w14:paraId="55F3FE50" w14:textId="083207A0">
            <w:r>
              <w:t>Proficient in Debugging.</w:t>
            </w:r>
          </w:p>
          <w:p w:rsidR="00E852E4" w:rsidP="005E0944" w:rsidRDefault="00E852E4" w14:paraId="03C1B088" w14:textId="08F4BF9E">
            <w:r>
              <w:t>PCB and Circuit designing</w:t>
            </w:r>
          </w:p>
          <w:p w:rsidR="00631980" w:rsidP="005E0944" w:rsidRDefault="00631980" w14:paraId="18DF60E0" w14:textId="77777777"/>
          <w:p w:rsidRPr="006652D0" w:rsidR="00E852E4" w:rsidP="00376913" w:rsidRDefault="00E852E4" w14:paraId="1A0D646E" w14:textId="6F1E533E">
            <w:pPr>
              <w:pStyle w:val="Heading1"/>
            </w:pPr>
            <w:r>
              <w:t>Soft skills</w:t>
            </w:r>
          </w:p>
          <w:p w:rsidR="00E852E4" w:rsidP="00001A01" w:rsidRDefault="00E852E4" w14:paraId="0ED2980C" w14:textId="1D0E6C9F">
            <w:pPr>
              <w:pStyle w:val="Heading4"/>
              <w:spacing w:line="276" w:lineRule="auto"/>
            </w:pPr>
            <w:r>
              <w:t>Agile Methodology, Scrum, Kanban</w:t>
            </w:r>
            <w:r w:rsidR="00001A01">
              <w:t>.</w:t>
            </w:r>
          </w:p>
          <w:p w:rsidR="00E852E4" w:rsidP="00001A01" w:rsidRDefault="00E852E4" w14:paraId="401FADCC" w14:textId="5E8D4A28">
            <w:pPr>
              <w:pStyle w:val="Heading4"/>
              <w:spacing w:line="276" w:lineRule="auto"/>
            </w:pPr>
            <w:r>
              <w:t>Effective communication with</w:t>
            </w:r>
            <w:r w:rsidR="00001A01">
              <w:t xml:space="preserve"> </w:t>
            </w:r>
            <w:r>
              <w:t>cross-functional teams and clients.</w:t>
            </w:r>
          </w:p>
          <w:p w:rsidR="00E852E4" w:rsidP="00001A01" w:rsidRDefault="00E852E4" w14:paraId="1A5B2FBF" w14:textId="11E42AA5">
            <w:pPr>
              <w:pStyle w:val="Heading4"/>
              <w:spacing w:line="276" w:lineRule="auto"/>
            </w:pPr>
            <w:r>
              <w:t xml:space="preserve">Collaboration as both Individual and Team member </w:t>
            </w:r>
          </w:p>
          <w:p w:rsidR="00E852E4" w:rsidP="00001A01" w:rsidRDefault="00E852E4" w14:paraId="1CC3DF8A" w14:textId="6DCB8D9C">
            <w:pPr>
              <w:pStyle w:val="Heading4"/>
              <w:spacing w:line="276" w:lineRule="auto"/>
            </w:pPr>
            <w:r w:rsidR="616CDE82">
              <w:rPr/>
              <w:t>Versatile</w:t>
            </w:r>
            <w:r w:rsidR="00E852E4">
              <w:rPr/>
              <w:t xml:space="preserve"> in handling various roles and responsibilities  </w:t>
            </w:r>
          </w:p>
          <w:p w:rsidRPr="0059466C" w:rsidR="0059466C" w:rsidP="0059466C" w:rsidRDefault="0059466C" w14:paraId="7A527969" w14:textId="77777777"/>
          <w:p w:rsidR="00E852E4" w:rsidP="004A09D8" w:rsidRDefault="00E852E4" w14:paraId="4BE4D88E" w14:textId="77777777">
            <w:pPr>
              <w:pStyle w:val="Heading1"/>
            </w:pPr>
            <w:r>
              <w:t>education</w:t>
            </w:r>
          </w:p>
          <w:p w:rsidRPr="004E5A9B" w:rsidR="00E852E4" w:rsidP="004A09D8" w:rsidRDefault="00E852E4" w14:paraId="25549C59" w14:textId="77777777">
            <w:pPr>
              <w:rPr>
                <w:b/>
                <w:bCs/>
                <w:szCs w:val="20"/>
              </w:rPr>
            </w:pPr>
            <w:r w:rsidRPr="004E5A9B">
              <w:rPr>
                <w:b/>
                <w:bCs/>
                <w:szCs w:val="20"/>
              </w:rPr>
              <w:t>JNTU Anantapur</w:t>
            </w:r>
          </w:p>
          <w:p w:rsidR="00E852E4" w:rsidP="004A09D8" w:rsidRDefault="00E852E4" w14:paraId="39FED73A" w14:textId="77777777">
            <w:r>
              <w:t xml:space="preserve">B-tech in Electrical &amp; Electronics Engineering </w:t>
            </w:r>
          </w:p>
          <w:p w:rsidR="00E852E4" w:rsidP="004A09D8" w:rsidRDefault="00E852E4" w14:paraId="50E2D83F" w14:textId="0D597D29">
            <w:r>
              <w:t>2016 – June 2019 | 79.4%</w:t>
            </w:r>
          </w:p>
          <w:p w:rsidR="00A54E89" w:rsidP="004A09D8" w:rsidRDefault="00A54E89" w14:paraId="074E51EC" w14:textId="77777777"/>
          <w:p w:rsidRPr="004E5A9B" w:rsidR="00E852E4" w:rsidP="004A09D8" w:rsidRDefault="00E852E4" w14:paraId="42C13B14" w14:textId="77777777">
            <w:pPr>
              <w:rPr>
                <w:b/>
                <w:bCs/>
              </w:rPr>
            </w:pPr>
            <w:r w:rsidRPr="004E5A9B">
              <w:rPr>
                <w:b/>
                <w:bCs/>
              </w:rPr>
              <w:t>Govt. Polytechnic Nellore</w:t>
            </w:r>
          </w:p>
          <w:p w:rsidR="00E852E4" w:rsidP="004A09D8" w:rsidRDefault="00E852E4" w14:paraId="0A0447BC" w14:textId="77777777">
            <w:r>
              <w:t>Diploma in Electrical &amp; Electronics Engineering</w:t>
            </w:r>
          </w:p>
          <w:p w:rsidR="00E852E4" w:rsidP="004A09D8" w:rsidRDefault="00E852E4" w14:paraId="6140A620" w14:textId="77777777">
            <w:r>
              <w:t>2013 – April 2016 | 82.2%</w:t>
            </w:r>
          </w:p>
          <w:p w:rsidR="00E852E4" w:rsidP="004A09D8" w:rsidRDefault="00E852E4" w14:paraId="4116E722" w14:textId="77777777"/>
          <w:p w:rsidR="009D0678" w:rsidP="001759A4" w:rsidRDefault="00E852E4" w14:paraId="56F11213" w14:textId="77777777">
            <w:pPr>
              <w:rPr>
                <w:b/>
                <w:bCs/>
              </w:rPr>
            </w:pPr>
            <w:r>
              <w:rPr>
                <w:b/>
                <w:bCs/>
              </w:rPr>
              <w:t>Sri Lalitha E.M. High school</w:t>
            </w:r>
          </w:p>
          <w:p w:rsidRPr="009D0678" w:rsidR="00E852E4" w:rsidP="001759A4" w:rsidRDefault="00E852E4" w14:paraId="449A9B38" w14:textId="5C5F934F">
            <w:pPr>
              <w:rPr>
                <w:b/>
                <w:bCs/>
              </w:rPr>
            </w:pPr>
            <w:r w:rsidRPr="001759A4">
              <w:rPr>
                <w:b/>
                <w:bCs/>
              </w:rPr>
              <w:t>SSC</w:t>
            </w:r>
            <w:r>
              <w:t xml:space="preserve"> |</w:t>
            </w:r>
            <w:r w:rsidR="009A10BE">
              <w:t xml:space="preserve"> </w:t>
            </w:r>
            <w:r w:rsidR="001E2B5E">
              <w:t xml:space="preserve">March </w:t>
            </w:r>
            <w:r w:rsidR="009A10BE">
              <w:t>2013</w:t>
            </w:r>
            <w:r>
              <w:t xml:space="preserve"> | 82.2%</w:t>
            </w:r>
          </w:p>
          <w:p w:rsidRPr="004A09D8" w:rsidR="00E852E4" w:rsidP="004A09D8" w:rsidRDefault="00E852E4" w14:paraId="31DB079C" w14:textId="77777777"/>
        </w:tc>
        <w:tc>
          <w:tcPr>
            <w:tcW w:w="284" w:type="dxa"/>
            <w:vMerge w:val="restart"/>
            <w:tcMar/>
          </w:tcPr>
          <w:p w:rsidR="00E852E4" w:rsidP="001D6651" w:rsidRDefault="00E852E4" w14:paraId="19E6D9DB" w14:textId="77777777">
            <w:pPr>
              <w:pStyle w:val="Heading1"/>
            </w:pPr>
          </w:p>
        </w:tc>
        <w:tc>
          <w:tcPr>
            <w:tcW w:w="7386" w:type="dxa"/>
            <w:gridSpan w:val="2"/>
            <w:tcMar/>
          </w:tcPr>
          <w:p w:rsidRPr="00A02CAF" w:rsidR="00E852E4" w:rsidP="001D6651" w:rsidRDefault="00E852E4" w14:paraId="69A748A8" w14:textId="19F9A976">
            <w:pPr>
              <w:pStyle w:val="Heading1"/>
            </w:pPr>
            <w:sdt>
              <w:sdtPr>
                <w:id w:val="1677379590"/>
                <w:placeholder>
                  <w:docPart w:val="0F6CE6DD199545A29FBDB76D4A39983B"/>
                </w:placeholder>
                <w:temporary/>
                <w:showingPlcHdr/>
                <w15:appearance w15:val="hidden"/>
              </w:sdtPr>
              <w:sdtContent>
                <w:r>
                  <w:t>Experience</w:t>
                </w:r>
              </w:sdtContent>
            </w:sdt>
          </w:p>
        </w:tc>
      </w:tr>
      <w:tr w:rsidRPr="001273AE" w:rsidR="00E852E4" w:rsidTr="4800F15F" w14:paraId="1E09D6D8" w14:textId="77777777">
        <w:trPr>
          <w:trHeight w:val="594"/>
        </w:trPr>
        <w:tc>
          <w:tcPr>
            <w:tcW w:w="2552" w:type="dxa"/>
            <w:vMerge/>
            <w:tcMar/>
          </w:tcPr>
          <w:p w:rsidR="00E852E4" w:rsidP="00376913" w:rsidRDefault="00E852E4" w14:paraId="4D10C844" w14:textId="77777777">
            <w:pPr>
              <w:pStyle w:val="Heading1"/>
            </w:pPr>
          </w:p>
        </w:tc>
        <w:tc>
          <w:tcPr>
            <w:tcW w:w="284" w:type="dxa"/>
            <w:vMerge/>
            <w:tcMar/>
          </w:tcPr>
          <w:p w:rsidR="00E852E4" w:rsidP="003E659F" w:rsidRDefault="00E852E4" w14:paraId="50A56FEF" w14:textId="77777777">
            <w:pPr>
              <w:pStyle w:val="Heading2"/>
            </w:pPr>
          </w:p>
        </w:tc>
        <w:tc>
          <w:tcPr>
            <w:tcW w:w="5386" w:type="dxa"/>
            <w:tcBorders>
              <w:bottom w:val="single" w:color="auto" w:sz="4" w:space="0"/>
            </w:tcBorders>
            <w:tcMar/>
            <w:vAlign w:val="center"/>
          </w:tcPr>
          <w:p w:rsidRPr="001D6651" w:rsidR="00E852E4" w:rsidP="003E659F" w:rsidRDefault="00E852E4" w14:paraId="7A672076" w14:textId="7E063ED5">
            <w:pPr>
              <w:pStyle w:val="Heading2"/>
            </w:pPr>
            <w:r>
              <w:t>cognizant | programmer analyst</w:t>
            </w:r>
          </w:p>
        </w:tc>
        <w:tc>
          <w:tcPr>
            <w:tcW w:w="2000" w:type="dxa"/>
            <w:tcMar/>
          </w:tcPr>
          <w:p w:rsidR="00E852E4" w:rsidP="001273AE" w:rsidRDefault="00E852E4" w14:paraId="5481E7A0" w14:textId="2F8609CB">
            <w:pPr>
              <w:pStyle w:val="Heading3"/>
            </w:pPr>
            <w:r>
              <w:t xml:space="preserve">Hyderabad </w:t>
            </w:r>
          </w:p>
          <w:p w:rsidRPr="001273AE" w:rsidR="00E852E4" w:rsidP="001273AE" w:rsidRDefault="00E852E4" w14:paraId="61553CC9" w14:textId="3AA12E81" w14:noSpellErr="1">
            <w:pPr>
              <w:pStyle w:val="Heading3"/>
            </w:pPr>
            <w:bookmarkStart w:name="_Int_ae1XCXW3" w:id="609872884"/>
            <w:r w:rsidR="00E852E4">
              <w:rPr/>
              <w:t>feb</w:t>
            </w:r>
            <w:bookmarkEnd w:id="609872884"/>
            <w:r w:rsidR="00E852E4">
              <w:rPr/>
              <w:t xml:space="preserve"> 2022 </w:t>
            </w:r>
            <w:r w:rsidR="00E852E4">
              <w:rPr/>
              <w:t>–</w:t>
            </w:r>
            <w:r w:rsidR="00E852E4">
              <w:rPr/>
              <w:t xml:space="preserve"> current</w:t>
            </w:r>
          </w:p>
        </w:tc>
      </w:tr>
      <w:tr w:rsidR="00E852E4" w:rsidTr="4800F15F" w14:paraId="50A5E81D" w14:textId="77777777">
        <w:trPr>
          <w:trHeight w:val="783"/>
        </w:trPr>
        <w:tc>
          <w:tcPr>
            <w:tcW w:w="2552" w:type="dxa"/>
            <w:vMerge/>
            <w:tcMar/>
          </w:tcPr>
          <w:p w:rsidR="00E852E4" w:rsidP="00376913" w:rsidRDefault="00E852E4" w14:paraId="7A83DE8D" w14:textId="77777777">
            <w:pPr>
              <w:pStyle w:val="Heading1"/>
            </w:pPr>
          </w:p>
        </w:tc>
        <w:tc>
          <w:tcPr>
            <w:tcW w:w="284" w:type="dxa"/>
            <w:vMerge/>
            <w:tcMar/>
          </w:tcPr>
          <w:p w:rsidR="00E852E4" w:rsidP="00DF0899" w:rsidRDefault="00E852E4" w14:paraId="6EB2CA80" w14:textId="77777777"/>
        </w:tc>
        <w:tc>
          <w:tcPr>
            <w:tcW w:w="7386" w:type="dxa"/>
            <w:gridSpan w:val="2"/>
            <w:tcMar/>
            <w:vAlign w:val="center"/>
          </w:tcPr>
          <w:p w:rsidR="00E852E4" w:rsidP="00DF0899" w:rsidRDefault="00E852E4" w14:paraId="74CF52BC" w14:textId="69AB60F0" w14:noSpellErr="1">
            <w:r w:rsidR="00E852E4">
              <w:rPr/>
              <w:t xml:space="preserve">As a Full stack developer, Worked on Multiple projects on Angular, Node.js, React.js, </w:t>
            </w:r>
            <w:bookmarkStart w:name="_Int_wOAdTF74" w:id="1673505746"/>
            <w:r w:rsidR="00E852E4">
              <w:rPr/>
              <w:t>AWS</w:t>
            </w:r>
            <w:bookmarkEnd w:id="1673505746"/>
            <w:r w:rsidR="00E852E4">
              <w:rPr/>
              <w:t>, Azure</w:t>
            </w:r>
          </w:p>
        </w:tc>
      </w:tr>
      <w:tr w:rsidR="00E852E4" w:rsidTr="4800F15F" w14:paraId="2CF5D2D7" w14:textId="77777777">
        <w:trPr>
          <w:trHeight w:val="360"/>
        </w:trPr>
        <w:tc>
          <w:tcPr>
            <w:tcW w:w="2552" w:type="dxa"/>
            <w:vMerge/>
            <w:tcMar/>
          </w:tcPr>
          <w:p w:rsidR="00E852E4" w:rsidP="00376913" w:rsidRDefault="00E852E4" w14:paraId="07C67715" w14:textId="77777777">
            <w:pPr>
              <w:pStyle w:val="Heading1"/>
            </w:pPr>
          </w:p>
        </w:tc>
        <w:tc>
          <w:tcPr>
            <w:tcW w:w="284" w:type="dxa"/>
            <w:vMerge/>
            <w:tcMar/>
          </w:tcPr>
          <w:p w:rsidR="00E852E4" w:rsidP="00DF0899" w:rsidRDefault="00E852E4" w14:paraId="5BFB83A7" w14:textId="77777777">
            <w:pPr>
              <w:pStyle w:val="Heading2"/>
            </w:pPr>
          </w:p>
        </w:tc>
        <w:tc>
          <w:tcPr>
            <w:tcW w:w="5386" w:type="dxa"/>
            <w:tcBorders>
              <w:bottom w:val="single" w:color="auto" w:sz="4" w:space="0"/>
            </w:tcBorders>
            <w:tcMar/>
            <w:vAlign w:val="center"/>
          </w:tcPr>
          <w:p w:rsidR="00E852E4" w:rsidP="00DF0899" w:rsidRDefault="00E852E4" w14:paraId="32894F10" w14:textId="381D6D6B">
            <w:pPr>
              <w:pStyle w:val="Heading2"/>
            </w:pPr>
            <w:r>
              <w:t>Wipro technologies | Project engineer</w:t>
            </w:r>
          </w:p>
        </w:tc>
        <w:tc>
          <w:tcPr>
            <w:tcW w:w="2000" w:type="dxa"/>
            <w:tcMar/>
          </w:tcPr>
          <w:p w:rsidR="00E852E4" w:rsidP="001D6651" w:rsidRDefault="00E852E4" w14:paraId="106ADAFC" w14:textId="441677B1">
            <w:pPr>
              <w:pStyle w:val="Heading3"/>
            </w:pPr>
            <w:r w:rsidR="53DDAACF">
              <w:rPr/>
              <w:t>Kochi</w:t>
            </w:r>
            <w:r w:rsidR="00E852E4">
              <w:rPr/>
              <w:t xml:space="preserve"> </w:t>
            </w:r>
            <w:r w:rsidR="00E852E4">
              <w:rPr/>
              <w:t>–</w:t>
            </w:r>
            <w:r w:rsidR="00E852E4">
              <w:rPr/>
              <w:t xml:space="preserve"> Kerala </w:t>
            </w:r>
          </w:p>
          <w:p w:rsidR="00E852E4" w:rsidP="001D6651" w:rsidRDefault="00E852E4" w14:paraId="58AAD68D" w14:textId="2FFCCDAB" w14:noSpellErr="1">
            <w:pPr>
              <w:pStyle w:val="Heading3"/>
            </w:pPr>
            <w:bookmarkStart w:name="_Int_cyxln2AY" w:id="717480755"/>
            <w:r w:rsidR="00E852E4">
              <w:rPr/>
              <w:t>nov</w:t>
            </w:r>
            <w:bookmarkEnd w:id="717480755"/>
            <w:r w:rsidR="00E852E4">
              <w:rPr/>
              <w:t xml:space="preserve"> 2019 – </w:t>
            </w:r>
            <w:bookmarkStart w:name="_Int_tmFMR0s8" w:id="964499249"/>
            <w:r w:rsidR="00E852E4">
              <w:rPr/>
              <w:t>feb</w:t>
            </w:r>
            <w:bookmarkEnd w:id="964499249"/>
            <w:r w:rsidR="00E852E4">
              <w:rPr/>
              <w:t xml:space="preserve"> 2022</w:t>
            </w:r>
          </w:p>
        </w:tc>
      </w:tr>
      <w:tr w:rsidR="00E852E4" w:rsidTr="4800F15F" w14:paraId="01505A87" w14:textId="77777777">
        <w:trPr>
          <w:trHeight w:val="828"/>
        </w:trPr>
        <w:tc>
          <w:tcPr>
            <w:tcW w:w="2552" w:type="dxa"/>
            <w:vMerge/>
            <w:tcMar/>
          </w:tcPr>
          <w:p w:rsidR="00E852E4" w:rsidP="00376913" w:rsidRDefault="00E852E4" w14:paraId="6DA63FFE" w14:textId="77777777">
            <w:pPr>
              <w:pStyle w:val="Heading1"/>
            </w:pPr>
          </w:p>
        </w:tc>
        <w:tc>
          <w:tcPr>
            <w:tcW w:w="284" w:type="dxa"/>
            <w:vMerge/>
            <w:tcMar/>
          </w:tcPr>
          <w:p w:rsidR="00E852E4" w:rsidP="00DF0899" w:rsidRDefault="00E852E4" w14:paraId="07C3B567" w14:textId="77777777"/>
        </w:tc>
        <w:tc>
          <w:tcPr>
            <w:tcW w:w="7386" w:type="dxa"/>
            <w:gridSpan w:val="2"/>
            <w:tcMar/>
            <w:vAlign w:val="center"/>
          </w:tcPr>
          <w:p w:rsidR="00E852E4" w:rsidP="00DF0899" w:rsidRDefault="00E852E4" w14:paraId="448A1B91" w14:textId="77580BA5">
            <w:r>
              <w:t>As a Frontend developer, Worked on Angular projects with Unit and Integrating testing and Web applications supporting Accessibility based on WCAG guidelines.</w:t>
            </w:r>
          </w:p>
        </w:tc>
      </w:tr>
      <w:tr w:rsidR="00E852E4" w:rsidTr="4800F15F" w14:paraId="4F62ADF8" w14:textId="77777777">
        <w:trPr>
          <w:trHeight w:val="476"/>
        </w:trPr>
        <w:tc>
          <w:tcPr>
            <w:tcW w:w="2552" w:type="dxa"/>
            <w:vMerge/>
            <w:tcMar/>
          </w:tcPr>
          <w:p w:rsidR="00E852E4" w:rsidP="00376913" w:rsidRDefault="00E852E4" w14:paraId="34100EB8" w14:textId="77777777">
            <w:pPr>
              <w:pStyle w:val="Heading1"/>
            </w:pPr>
          </w:p>
        </w:tc>
        <w:tc>
          <w:tcPr>
            <w:tcW w:w="284" w:type="dxa"/>
            <w:vMerge/>
            <w:tcMar/>
          </w:tcPr>
          <w:p w:rsidR="00E852E4" w:rsidP="00DF0899" w:rsidRDefault="00E852E4" w14:paraId="1D9E98A9" w14:textId="77777777">
            <w:pPr>
              <w:pStyle w:val="Heading2"/>
            </w:pPr>
          </w:p>
        </w:tc>
        <w:tc>
          <w:tcPr>
            <w:tcW w:w="5386" w:type="dxa"/>
            <w:tcBorders>
              <w:bottom w:val="single" w:color="auto" w:sz="4" w:space="0"/>
            </w:tcBorders>
            <w:tcMar/>
            <w:vAlign w:val="center"/>
          </w:tcPr>
          <w:p w:rsidRPr="00B6026E" w:rsidR="00E852E4" w:rsidP="00DF0899" w:rsidRDefault="00E852E4" w14:paraId="0D389E51" w14:textId="04828114">
            <w:pPr>
              <w:pStyle w:val="Heading2"/>
            </w:pPr>
            <w:r>
              <w:t>G-THINK INVENTORS PVT LTD | Intern</w:t>
            </w:r>
          </w:p>
        </w:tc>
        <w:tc>
          <w:tcPr>
            <w:tcW w:w="2000" w:type="dxa"/>
            <w:tcMar/>
          </w:tcPr>
          <w:p w:rsidR="00E852E4" w:rsidP="003E659F" w:rsidRDefault="00E852E4" w14:paraId="61ADD1A7" w14:textId="513DD729">
            <w:pPr>
              <w:pStyle w:val="Heading3"/>
            </w:pPr>
            <w:r>
              <w:t xml:space="preserve">Nellore </w:t>
            </w:r>
            <w:r>
              <w:t>–</w:t>
            </w:r>
            <w:r>
              <w:t xml:space="preserve"> A.P</w:t>
            </w:r>
          </w:p>
          <w:p w:rsidRPr="003E659F" w:rsidR="00E852E4" w:rsidP="003E659F" w:rsidRDefault="00E852E4" w14:paraId="2273CBEB" w14:textId="44328890">
            <w:pPr>
              <w:pStyle w:val="Heading3"/>
            </w:pPr>
            <w:r>
              <w:t xml:space="preserve">MAY 2019 </w:t>
            </w:r>
            <w:r>
              <w:t>–</w:t>
            </w:r>
            <w:r>
              <w:t xml:space="preserve"> Oct 2019</w:t>
            </w:r>
          </w:p>
        </w:tc>
      </w:tr>
      <w:tr w:rsidR="00E852E4" w:rsidTr="4800F15F" w14:paraId="1D5039FB" w14:textId="77777777">
        <w:trPr>
          <w:trHeight w:val="845"/>
        </w:trPr>
        <w:tc>
          <w:tcPr>
            <w:tcW w:w="2552" w:type="dxa"/>
            <w:vMerge/>
            <w:tcMar/>
          </w:tcPr>
          <w:p w:rsidR="00E852E4" w:rsidP="00376913" w:rsidRDefault="00E852E4" w14:paraId="0E658D28" w14:textId="77777777">
            <w:pPr>
              <w:pStyle w:val="Heading1"/>
            </w:pPr>
          </w:p>
        </w:tc>
        <w:tc>
          <w:tcPr>
            <w:tcW w:w="284" w:type="dxa"/>
            <w:vMerge/>
            <w:tcMar/>
          </w:tcPr>
          <w:p w:rsidR="00E852E4" w:rsidP="00DF0899" w:rsidRDefault="00E852E4" w14:paraId="562137B9" w14:textId="77777777"/>
        </w:tc>
        <w:tc>
          <w:tcPr>
            <w:tcW w:w="7386" w:type="dxa"/>
            <w:gridSpan w:val="2"/>
            <w:tcMar/>
          </w:tcPr>
          <w:p w:rsidR="00E852E4" w:rsidP="0071090B" w:rsidRDefault="00E852E4" w14:paraId="31A836EF" w14:textId="34A5C271" w14:noSpellErr="1">
            <w:r w:rsidR="00E852E4">
              <w:rPr/>
              <w:t xml:space="preserve">As Electrical Engineer, Designed, developed multiple </w:t>
            </w:r>
            <w:bookmarkStart w:name="_Int_Epot86zQ" w:id="2053524579"/>
            <w:r w:rsidR="00E852E4">
              <w:rPr/>
              <w:t>IOT</w:t>
            </w:r>
            <w:bookmarkEnd w:id="2053524579"/>
            <w:r w:rsidR="00E852E4">
              <w:rPr/>
              <w:t xml:space="preserve"> devices and smart devices for Home and Industrial Automation applications.</w:t>
            </w:r>
          </w:p>
        </w:tc>
      </w:tr>
      <w:tr w:rsidR="00E852E4" w:rsidTr="4800F15F" w14:paraId="03D3DA5F" w14:textId="77777777">
        <w:trPr>
          <w:trHeight w:val="448"/>
        </w:trPr>
        <w:tc>
          <w:tcPr>
            <w:tcW w:w="2552" w:type="dxa"/>
            <w:vMerge/>
            <w:tcMar/>
          </w:tcPr>
          <w:p w:rsidR="00E852E4" w:rsidP="00376913" w:rsidRDefault="00E852E4" w14:paraId="02ADA026" w14:textId="77777777">
            <w:pPr>
              <w:pStyle w:val="Heading1"/>
            </w:pPr>
          </w:p>
        </w:tc>
        <w:tc>
          <w:tcPr>
            <w:tcW w:w="284" w:type="dxa"/>
            <w:vMerge/>
            <w:tcMar/>
          </w:tcPr>
          <w:p w:rsidR="00E852E4" w:rsidP="00376913" w:rsidRDefault="00E852E4" w14:paraId="26484CDC" w14:textId="77777777">
            <w:pPr>
              <w:pStyle w:val="Heading1"/>
            </w:pPr>
          </w:p>
        </w:tc>
        <w:tc>
          <w:tcPr>
            <w:tcW w:w="7386" w:type="dxa"/>
            <w:gridSpan w:val="2"/>
            <w:tcMar/>
          </w:tcPr>
          <w:p w:rsidR="00E852E4" w:rsidP="00376913" w:rsidRDefault="00E852E4" w14:paraId="5484C058" w14:textId="6796FBD7">
            <w:pPr>
              <w:pStyle w:val="Heading1"/>
            </w:pPr>
            <w:r>
              <w:t>projects</w:t>
            </w:r>
          </w:p>
        </w:tc>
      </w:tr>
      <w:tr w:rsidR="00E852E4" w:rsidTr="4800F15F" w14:paraId="07287AC1" w14:textId="77777777">
        <w:trPr>
          <w:trHeight w:val="454"/>
        </w:trPr>
        <w:tc>
          <w:tcPr>
            <w:tcW w:w="2552" w:type="dxa"/>
            <w:vMerge/>
            <w:tcMar/>
          </w:tcPr>
          <w:p w:rsidR="00E852E4" w:rsidP="00376913" w:rsidRDefault="00E852E4" w14:paraId="716D1F4A" w14:textId="77777777">
            <w:pPr>
              <w:pStyle w:val="Heading1"/>
            </w:pPr>
          </w:p>
        </w:tc>
        <w:tc>
          <w:tcPr>
            <w:tcW w:w="284" w:type="dxa"/>
            <w:vMerge/>
            <w:tcMar/>
          </w:tcPr>
          <w:p w:rsidR="00E852E4" w:rsidP="00DF0899" w:rsidRDefault="00E852E4" w14:paraId="589875F0" w14:textId="77777777">
            <w:pPr>
              <w:pStyle w:val="Heading2"/>
            </w:pPr>
          </w:p>
        </w:tc>
        <w:tc>
          <w:tcPr>
            <w:tcW w:w="7386" w:type="dxa"/>
            <w:gridSpan w:val="2"/>
            <w:tcBorders>
              <w:bottom w:val="single" w:color="auto" w:sz="4" w:space="0"/>
            </w:tcBorders>
            <w:tcMar/>
            <w:vAlign w:val="bottom"/>
          </w:tcPr>
          <w:p w:rsidR="00E852E4" w:rsidP="00E103EC" w:rsidRDefault="00E852E4" w14:paraId="38AE05FD" w14:textId="742F6090">
            <w:pPr>
              <w:pStyle w:val="Heading2"/>
            </w:pPr>
            <w:r>
              <w:t xml:space="preserve">Web hosting Automation tool | </w:t>
            </w:r>
            <w:r w:rsidRPr="00695605">
              <w:rPr>
                <w:rStyle w:val="Heading3Char"/>
              </w:rPr>
              <w:t>Dev</w:t>
            </w:r>
            <w:r>
              <w:rPr>
                <w:rStyle w:val="Heading3Char"/>
              </w:rPr>
              <w:t>O</w:t>
            </w:r>
            <w:r w:rsidRPr="00695605">
              <w:rPr>
                <w:rStyle w:val="Heading3Char"/>
              </w:rPr>
              <w:t>ps</w:t>
            </w:r>
            <w:r>
              <w:rPr>
                <w:rStyle w:val="Heading3Char"/>
              </w:rPr>
              <w:t xml:space="preserve"> </w:t>
            </w:r>
            <w:r w:rsidRPr="00695605">
              <w:rPr>
                <w:rStyle w:val="Heading3Char"/>
              </w:rPr>
              <w:t xml:space="preserve"> </w:t>
            </w:r>
          </w:p>
        </w:tc>
      </w:tr>
      <w:tr w:rsidR="00E852E4" w:rsidTr="4800F15F" w14:paraId="030DFA39" w14:textId="77777777">
        <w:trPr>
          <w:trHeight w:val="1558"/>
        </w:trPr>
        <w:tc>
          <w:tcPr>
            <w:tcW w:w="2552" w:type="dxa"/>
            <w:vMerge/>
            <w:tcMar/>
          </w:tcPr>
          <w:p w:rsidR="00E852E4" w:rsidP="00376913" w:rsidRDefault="00E852E4" w14:paraId="36F9E84C" w14:textId="77777777">
            <w:pPr>
              <w:pStyle w:val="Heading1"/>
            </w:pPr>
          </w:p>
        </w:tc>
        <w:tc>
          <w:tcPr>
            <w:tcW w:w="284" w:type="dxa"/>
            <w:vMerge/>
            <w:tcMar/>
          </w:tcPr>
          <w:p w:rsidR="00E852E4" w:rsidP="00DF0899" w:rsidRDefault="00E852E4" w14:paraId="02BAE6A0" w14:textId="77777777"/>
        </w:tc>
        <w:tc>
          <w:tcPr>
            <w:tcW w:w="7386" w:type="dxa"/>
            <w:gridSpan w:val="2"/>
            <w:tcBorders>
              <w:top w:val="single" w:color="auto" w:sz="4" w:space="0"/>
            </w:tcBorders>
            <w:tcMar/>
            <w:vAlign w:val="center"/>
          </w:tcPr>
          <w:p w:rsidR="00E852E4" w:rsidP="00DF0899" w:rsidRDefault="00E852E4" w14:paraId="348EE6B5" w14:textId="003169F7">
            <w:r>
              <w:t>Automation tool is Node.js application for automating the Pull requests for multiple websites that are hosted and automating the deployment of websites in different environments like Dev, QA, STG and Prod based on request raised by the End user or Developers.</w:t>
            </w:r>
          </w:p>
          <w:p w:rsidRPr="00695605" w:rsidR="00E852E4" w:rsidP="00695605" w:rsidRDefault="00E852E4" w14:paraId="484B1268" w14:textId="37CFB116">
            <w:r w:rsidRPr="00695605">
              <w:rPr>
                <w:b/>
                <w:bCs/>
              </w:rPr>
              <w:t>Tech stack:</w:t>
            </w:r>
            <w:r>
              <w:t xml:space="preserve"> </w:t>
            </w:r>
            <w:r w:rsidRPr="00695605">
              <w:t>Node.js</w:t>
            </w:r>
            <w:r>
              <w:t>, Docker, AWS, GitHub</w:t>
            </w:r>
          </w:p>
        </w:tc>
      </w:tr>
      <w:tr w:rsidR="00E852E4" w:rsidTr="4800F15F" w14:paraId="7F51E4E3" w14:textId="77777777">
        <w:trPr>
          <w:trHeight w:val="502"/>
        </w:trPr>
        <w:tc>
          <w:tcPr>
            <w:tcW w:w="2552" w:type="dxa"/>
            <w:vMerge/>
            <w:tcMar/>
          </w:tcPr>
          <w:p w:rsidR="00E852E4" w:rsidP="00376913" w:rsidRDefault="00E852E4" w14:paraId="4A451966" w14:textId="77777777">
            <w:pPr>
              <w:pStyle w:val="Heading1"/>
            </w:pPr>
          </w:p>
        </w:tc>
        <w:tc>
          <w:tcPr>
            <w:tcW w:w="284" w:type="dxa"/>
            <w:vMerge/>
            <w:tcMar/>
          </w:tcPr>
          <w:p w:rsidR="00E852E4" w:rsidP="007C5147" w:rsidRDefault="00E852E4" w14:paraId="5F836AC7" w14:textId="77777777">
            <w:pPr>
              <w:pStyle w:val="Heading2"/>
            </w:pPr>
          </w:p>
        </w:tc>
        <w:tc>
          <w:tcPr>
            <w:tcW w:w="7386" w:type="dxa"/>
            <w:gridSpan w:val="2"/>
            <w:tcBorders>
              <w:bottom w:val="single" w:color="auto" w:sz="4" w:space="0"/>
            </w:tcBorders>
            <w:tcMar/>
            <w:vAlign w:val="bottom"/>
          </w:tcPr>
          <w:p w:rsidRPr="007C5147" w:rsidR="00E852E4" w:rsidP="00E103EC" w:rsidRDefault="00E852E4" w14:paraId="620545C1" w14:textId="2822F0FA">
            <w:pPr>
              <w:pStyle w:val="Heading2"/>
            </w:pPr>
            <w:r>
              <w:t xml:space="preserve">Relay | </w:t>
            </w:r>
            <w:r w:rsidRPr="007C5147">
              <w:rPr>
                <w:rStyle w:val="Heading3Char"/>
              </w:rPr>
              <w:t>Frontend developer</w:t>
            </w:r>
          </w:p>
        </w:tc>
      </w:tr>
      <w:tr w:rsidR="00E852E4" w:rsidTr="4800F15F" w14:paraId="7E25813B" w14:textId="77777777">
        <w:trPr>
          <w:trHeight w:val="630"/>
        </w:trPr>
        <w:tc>
          <w:tcPr>
            <w:tcW w:w="2552" w:type="dxa"/>
            <w:vMerge/>
            <w:tcMar/>
          </w:tcPr>
          <w:p w:rsidR="00E852E4" w:rsidP="00376913" w:rsidRDefault="00E852E4" w14:paraId="03C6C843" w14:textId="77777777">
            <w:pPr>
              <w:pStyle w:val="Heading1"/>
            </w:pPr>
          </w:p>
        </w:tc>
        <w:tc>
          <w:tcPr>
            <w:tcW w:w="284" w:type="dxa"/>
            <w:vMerge/>
            <w:tcMar/>
          </w:tcPr>
          <w:p w:rsidR="00E852E4" w:rsidP="007C5147" w:rsidRDefault="00E852E4" w14:paraId="359EAFED" w14:textId="77777777"/>
        </w:tc>
        <w:tc>
          <w:tcPr>
            <w:tcW w:w="7386" w:type="dxa"/>
            <w:gridSpan w:val="2"/>
            <w:tcBorders>
              <w:top w:val="single" w:color="auto" w:sz="4" w:space="0"/>
            </w:tcBorders>
            <w:tcMar/>
            <w:vAlign w:val="center"/>
          </w:tcPr>
          <w:p w:rsidR="00E852E4" w:rsidP="007C5147" w:rsidRDefault="00E852E4" w14:paraId="3C4721E5" w14:textId="26A02A8C">
            <w:r w:rsidR="00E852E4">
              <w:rPr/>
              <w:t xml:space="preserve">Relay is a web application used to manage and </w:t>
            </w:r>
            <w:r w:rsidR="00E852E4">
              <w:rPr/>
              <w:t>maintain</w:t>
            </w:r>
            <w:r w:rsidR="00E852E4">
              <w:rPr/>
              <w:t xml:space="preserve"> records for Programs and Project using data like medical drugs and its consumers. These records are further reviewed and approved </w:t>
            </w:r>
            <w:r w:rsidR="323D229C">
              <w:rPr/>
              <w:t>by</w:t>
            </w:r>
            <w:r w:rsidR="00E852E4">
              <w:rPr/>
              <w:t xml:space="preserve"> Managers and Analysts.</w:t>
            </w:r>
          </w:p>
          <w:p w:rsidRPr="007C5147" w:rsidR="00E852E4" w:rsidP="007C5147" w:rsidRDefault="00E852E4" w14:paraId="08FD72B0" w14:textId="2853798B">
            <w:r w:rsidRPr="007C5147">
              <w:rPr>
                <w:b/>
                <w:bCs/>
              </w:rPr>
              <w:t xml:space="preserve">Tech </w:t>
            </w:r>
            <w:r>
              <w:rPr>
                <w:b/>
                <w:bCs/>
              </w:rPr>
              <w:t>s</w:t>
            </w:r>
            <w:r w:rsidRPr="007C5147">
              <w:rPr>
                <w:b/>
                <w:bCs/>
              </w:rPr>
              <w:t>tack</w:t>
            </w:r>
            <w:r>
              <w:rPr>
                <w:b/>
                <w:bCs/>
              </w:rPr>
              <w:t>:</w:t>
            </w:r>
            <w:r>
              <w:t xml:space="preserve"> Angular 13, Java Spring boot, Azure DevOps, SQL</w:t>
            </w:r>
          </w:p>
        </w:tc>
      </w:tr>
      <w:tr w:rsidR="00E852E4" w:rsidTr="4800F15F" w14:paraId="235EFDE6" w14:textId="77777777">
        <w:trPr>
          <w:trHeight w:val="630"/>
        </w:trPr>
        <w:tc>
          <w:tcPr>
            <w:tcW w:w="2552" w:type="dxa"/>
            <w:vMerge/>
            <w:tcMar/>
          </w:tcPr>
          <w:p w:rsidR="00E852E4" w:rsidP="00376913" w:rsidRDefault="00E852E4" w14:paraId="47C00176" w14:textId="77777777">
            <w:pPr>
              <w:pStyle w:val="Heading1"/>
            </w:pPr>
          </w:p>
        </w:tc>
        <w:tc>
          <w:tcPr>
            <w:tcW w:w="284" w:type="dxa"/>
            <w:vMerge/>
            <w:tcMar/>
          </w:tcPr>
          <w:p w:rsidR="00E852E4" w:rsidP="007C5147" w:rsidRDefault="00E852E4" w14:paraId="5C1829BE" w14:textId="77777777">
            <w:pPr>
              <w:pStyle w:val="Heading2"/>
            </w:pPr>
          </w:p>
        </w:tc>
        <w:tc>
          <w:tcPr>
            <w:tcW w:w="7386" w:type="dxa"/>
            <w:gridSpan w:val="2"/>
            <w:tcBorders>
              <w:bottom w:val="single" w:color="auto" w:sz="4" w:space="0"/>
            </w:tcBorders>
            <w:tcMar/>
            <w:vAlign w:val="bottom"/>
          </w:tcPr>
          <w:p w:rsidR="00E852E4" w:rsidP="00E103EC" w:rsidRDefault="00E852E4" w14:paraId="5387FF6E" w14:textId="0C0CA4BA">
            <w:pPr>
              <w:pStyle w:val="Heading2"/>
            </w:pPr>
            <w:r>
              <w:t xml:space="preserve">Pharmacyclics </w:t>
            </w:r>
            <w:r>
              <w:t xml:space="preserve">| </w:t>
            </w:r>
            <w:r w:rsidRPr="007C5147">
              <w:rPr>
                <w:rStyle w:val="Heading3Char"/>
              </w:rPr>
              <w:t>Full stack Developer</w:t>
            </w:r>
          </w:p>
        </w:tc>
      </w:tr>
      <w:tr w:rsidR="00E852E4" w:rsidTr="4800F15F" w14:paraId="3B2BC7FE" w14:textId="77777777">
        <w:trPr>
          <w:trHeight w:val="630"/>
        </w:trPr>
        <w:tc>
          <w:tcPr>
            <w:tcW w:w="2552" w:type="dxa"/>
            <w:vMerge/>
            <w:tcMar/>
          </w:tcPr>
          <w:p w:rsidR="00E852E4" w:rsidP="00376913" w:rsidRDefault="00E852E4" w14:paraId="31D11E27" w14:textId="77777777">
            <w:pPr>
              <w:pStyle w:val="Heading1"/>
            </w:pPr>
          </w:p>
        </w:tc>
        <w:tc>
          <w:tcPr>
            <w:tcW w:w="284" w:type="dxa"/>
            <w:vMerge/>
            <w:tcMar/>
          </w:tcPr>
          <w:p w:rsidR="00E852E4" w:rsidP="007C5147" w:rsidRDefault="00E852E4" w14:paraId="7DE04CC6" w14:textId="77777777"/>
        </w:tc>
        <w:tc>
          <w:tcPr>
            <w:tcW w:w="7386" w:type="dxa"/>
            <w:gridSpan w:val="2"/>
            <w:tcBorders>
              <w:top w:val="single" w:color="auto" w:sz="4" w:space="0"/>
            </w:tcBorders>
            <w:tcMar/>
            <w:vAlign w:val="center"/>
          </w:tcPr>
          <w:p w:rsidR="00E852E4" w:rsidP="007C5147" w:rsidRDefault="00E852E4" w14:paraId="11DDD4CE" w14:textId="36C6A623" w14:noSpellErr="1">
            <w:r w:rsidR="00E852E4">
              <w:rPr/>
              <w:t xml:space="preserve">Pharmacyclics is a website developed using Sitefinity </w:t>
            </w:r>
            <w:bookmarkStart w:name="_Int_D4YDJgTo" w:id="1906756631"/>
            <w:r w:rsidR="00E852E4">
              <w:rPr/>
              <w:t>CMS</w:t>
            </w:r>
            <w:bookmarkEnd w:id="1906756631"/>
            <w:r w:rsidR="00E852E4">
              <w:rPr/>
              <w:t xml:space="preserve">. This site </w:t>
            </w:r>
            <w:r w:rsidR="00E852E4">
              <w:rPr/>
              <w:t>contains</w:t>
            </w:r>
            <w:r w:rsidR="00E852E4">
              <w:rPr/>
              <w:t xml:space="preserve"> static data which will show information </w:t>
            </w:r>
            <w:r w:rsidR="00E852E4">
              <w:rPr/>
              <w:t>regarding</w:t>
            </w:r>
            <w:r w:rsidR="00E852E4">
              <w:rPr/>
              <w:t xml:space="preserve"> their products and company.</w:t>
            </w:r>
          </w:p>
          <w:p w:rsidRPr="00055AA2" w:rsidR="00E852E4" w:rsidP="007C5147" w:rsidRDefault="00E852E4" w14:paraId="1A43EEC5" w14:textId="2F5A753C">
            <w:r w:rsidRPr="00055AA2">
              <w:rPr>
                <w:b/>
                <w:bCs/>
              </w:rPr>
              <w:t>Tech stack:</w:t>
            </w:r>
            <w:r>
              <w:rPr>
                <w:b/>
                <w:bCs/>
              </w:rPr>
              <w:t xml:space="preserve"> </w:t>
            </w:r>
            <w:r>
              <w:t>Sitefinity CMS, Azure DevOps.</w:t>
            </w:r>
          </w:p>
        </w:tc>
      </w:tr>
      <w:tr w:rsidR="00E852E4" w:rsidTr="4800F15F" w14:paraId="37E59084" w14:textId="77777777">
        <w:trPr>
          <w:trHeight w:val="630"/>
        </w:trPr>
        <w:tc>
          <w:tcPr>
            <w:tcW w:w="2552" w:type="dxa"/>
            <w:vMerge/>
            <w:tcMar/>
          </w:tcPr>
          <w:p w:rsidR="00E852E4" w:rsidP="00376913" w:rsidRDefault="00E852E4" w14:paraId="5C95BE72" w14:textId="77777777">
            <w:pPr>
              <w:pStyle w:val="Heading1"/>
            </w:pPr>
          </w:p>
        </w:tc>
        <w:tc>
          <w:tcPr>
            <w:tcW w:w="284" w:type="dxa"/>
            <w:vMerge/>
            <w:tcMar/>
          </w:tcPr>
          <w:p w:rsidR="00E852E4" w:rsidP="00055AA2" w:rsidRDefault="00E852E4" w14:paraId="0AF697A1" w14:textId="77777777">
            <w:pPr>
              <w:pStyle w:val="Heading2"/>
            </w:pPr>
          </w:p>
        </w:tc>
        <w:tc>
          <w:tcPr>
            <w:tcW w:w="7386" w:type="dxa"/>
            <w:gridSpan w:val="2"/>
            <w:tcBorders>
              <w:bottom w:val="single" w:color="auto" w:sz="4" w:space="0"/>
            </w:tcBorders>
            <w:tcMar/>
            <w:vAlign w:val="bottom"/>
          </w:tcPr>
          <w:p w:rsidR="00E852E4" w:rsidP="00E103EC" w:rsidRDefault="00E852E4" w14:paraId="6B1FA40E" w14:textId="79E4B0DD">
            <w:pPr>
              <w:pStyle w:val="Heading2"/>
            </w:pPr>
            <w:r>
              <w:t xml:space="preserve">Airline services | </w:t>
            </w:r>
            <w:r w:rsidRPr="005A42FD">
              <w:rPr>
                <w:rStyle w:val="Heading3Char"/>
              </w:rPr>
              <w:t>Frontend Developer</w:t>
            </w:r>
          </w:p>
        </w:tc>
      </w:tr>
      <w:tr w:rsidR="00E852E4" w:rsidTr="4800F15F" w14:paraId="401726C5" w14:textId="77777777">
        <w:trPr>
          <w:trHeight w:val="630"/>
        </w:trPr>
        <w:tc>
          <w:tcPr>
            <w:tcW w:w="2552" w:type="dxa"/>
            <w:vMerge/>
            <w:tcMar/>
          </w:tcPr>
          <w:p w:rsidR="00E852E4" w:rsidP="00E852E4" w:rsidRDefault="00E852E4" w14:paraId="7BDE905C" w14:textId="77777777">
            <w:pPr>
              <w:pStyle w:val="Heading1"/>
            </w:pPr>
          </w:p>
        </w:tc>
        <w:tc>
          <w:tcPr>
            <w:tcW w:w="284" w:type="dxa"/>
            <w:vMerge/>
            <w:tcMar/>
          </w:tcPr>
          <w:p w:rsidR="00E852E4" w:rsidP="00E852E4" w:rsidRDefault="00E852E4" w14:paraId="0EA77853" w14:textId="77777777"/>
        </w:tc>
        <w:tc>
          <w:tcPr>
            <w:tcW w:w="7386" w:type="dxa"/>
            <w:gridSpan w:val="2"/>
            <w:tcBorders>
              <w:top w:val="single" w:color="auto" w:sz="4" w:space="0"/>
            </w:tcBorders>
            <w:tcMar/>
            <w:vAlign w:val="center"/>
          </w:tcPr>
          <w:p w:rsidR="00E852E4" w:rsidP="00E852E4" w:rsidRDefault="00E852E4" w14:paraId="06CCE5DC" w14:textId="6CEBAFEC">
            <w:r>
              <w:t>This is Web application Used for Airline services such as Flight Booking, Seat selection, Online check-in, Manage Booking, Travel Insurance etc.</w:t>
            </w:r>
            <w:r w:rsidR="00A74D9B">
              <w:t xml:space="preserve"> This application supports multiple language</w:t>
            </w:r>
            <w:r w:rsidR="007B2CC6">
              <w:t>s.</w:t>
            </w:r>
          </w:p>
          <w:p w:rsidRPr="005A42FD" w:rsidR="00E852E4" w:rsidP="00E852E4" w:rsidRDefault="00E852E4" w14:paraId="6D5DBC8C" w14:textId="6FF31B77">
            <w:r w:rsidRPr="005A42FD">
              <w:rPr>
                <w:b/>
                <w:bCs/>
              </w:rPr>
              <w:t>Tech stack</w:t>
            </w:r>
            <w:r>
              <w:rPr>
                <w:b/>
                <w:bCs/>
              </w:rPr>
              <w:t xml:space="preserve">: </w:t>
            </w:r>
            <w:r>
              <w:t>Angular, Java Spring boot</w:t>
            </w:r>
          </w:p>
        </w:tc>
      </w:tr>
      <w:tr w:rsidR="00E852E4" w:rsidTr="4800F15F" w14:paraId="368A956A" w14:textId="77777777">
        <w:trPr>
          <w:trHeight w:val="630"/>
        </w:trPr>
        <w:tc>
          <w:tcPr>
            <w:tcW w:w="2552" w:type="dxa"/>
            <w:vMerge/>
            <w:tcMar/>
          </w:tcPr>
          <w:p w:rsidR="00E852E4" w:rsidP="00E852E4" w:rsidRDefault="00E852E4" w14:paraId="228A2EF2" w14:textId="77777777">
            <w:pPr>
              <w:pStyle w:val="Heading1"/>
            </w:pPr>
          </w:p>
        </w:tc>
        <w:tc>
          <w:tcPr>
            <w:tcW w:w="284" w:type="dxa"/>
            <w:vMerge/>
            <w:tcMar/>
          </w:tcPr>
          <w:p w:rsidR="00E852E4" w:rsidP="00E852E4" w:rsidRDefault="00E852E4" w14:paraId="79AF200C" w14:textId="77777777">
            <w:pPr>
              <w:pStyle w:val="Heading2"/>
            </w:pPr>
          </w:p>
        </w:tc>
        <w:tc>
          <w:tcPr>
            <w:tcW w:w="7386" w:type="dxa"/>
            <w:gridSpan w:val="2"/>
            <w:tcBorders>
              <w:bottom w:val="single" w:color="auto" w:sz="4" w:space="0"/>
            </w:tcBorders>
            <w:tcMar/>
            <w:vAlign w:val="bottom"/>
          </w:tcPr>
          <w:p w:rsidRPr="0023143E" w:rsidR="00E852E4" w:rsidP="00E103EC" w:rsidRDefault="00E852E4" w14:paraId="2A37B795" w14:textId="424ECDC7">
            <w:pPr>
              <w:pStyle w:val="Heading2"/>
            </w:pPr>
            <w:r w:rsidR="00E852E4">
              <w:rPr/>
              <w:t xml:space="preserve">E-commerce Site for </w:t>
            </w:r>
            <w:r w:rsidR="3526E2C9">
              <w:rPr/>
              <w:t>restaurant</w:t>
            </w:r>
            <w:r w:rsidR="00E852E4">
              <w:rPr/>
              <w:t xml:space="preserve"> | </w:t>
            </w:r>
            <w:r w:rsidRPr="4800F15F" w:rsidR="00E852E4">
              <w:rPr>
                <w:rStyle w:val="Heading3Char"/>
              </w:rPr>
              <w:t>Full stack Developer</w:t>
            </w:r>
          </w:p>
        </w:tc>
      </w:tr>
      <w:tr w:rsidR="00E852E4" w:rsidTr="4800F15F" w14:paraId="301E6306" w14:textId="77777777">
        <w:trPr>
          <w:trHeight w:val="630"/>
        </w:trPr>
        <w:tc>
          <w:tcPr>
            <w:tcW w:w="2552" w:type="dxa"/>
            <w:vMerge/>
            <w:tcMar/>
          </w:tcPr>
          <w:p w:rsidR="00E852E4" w:rsidP="00E852E4" w:rsidRDefault="00E852E4" w14:paraId="427E8386" w14:textId="77777777">
            <w:pPr>
              <w:pStyle w:val="Heading1"/>
            </w:pPr>
          </w:p>
        </w:tc>
        <w:tc>
          <w:tcPr>
            <w:tcW w:w="284" w:type="dxa"/>
            <w:vMerge/>
            <w:tcMar/>
          </w:tcPr>
          <w:p w:rsidR="00E852E4" w:rsidP="00E852E4" w:rsidRDefault="00E852E4" w14:paraId="68A3F63F" w14:textId="77777777"/>
        </w:tc>
        <w:tc>
          <w:tcPr>
            <w:tcW w:w="7386" w:type="dxa"/>
            <w:gridSpan w:val="2"/>
            <w:tcBorders>
              <w:top w:val="single" w:color="auto" w:sz="4" w:space="0"/>
            </w:tcBorders>
            <w:tcMar/>
            <w:vAlign w:val="center"/>
          </w:tcPr>
          <w:p w:rsidR="00E852E4" w:rsidP="00E852E4" w:rsidRDefault="00E852E4" w14:paraId="1E9D3447" w14:textId="4CE8327D">
            <w:r w:rsidR="00E852E4">
              <w:rPr/>
              <w:t xml:space="preserve">This is </w:t>
            </w:r>
            <w:r w:rsidR="3A5BF729">
              <w:rPr/>
              <w:t>a site</w:t>
            </w:r>
            <w:r w:rsidR="00E852E4">
              <w:rPr/>
              <w:t xml:space="preserve"> where Users can make food orders online, view restaurants, Food, track deliveries, and Partners can add, manage food items available for their restaurants.</w:t>
            </w:r>
          </w:p>
          <w:p w:rsidRPr="0023143E" w:rsidR="00E852E4" w:rsidP="00E852E4" w:rsidRDefault="00E852E4" w14:paraId="0A8875DD" w14:textId="2FFC0349">
            <w:r w:rsidRPr="0023143E">
              <w:rPr>
                <w:b/>
                <w:bCs/>
              </w:rPr>
              <w:t>Tech stack</w:t>
            </w:r>
            <w:r>
              <w:rPr>
                <w:b/>
                <w:bCs/>
              </w:rPr>
              <w:t xml:space="preserve">: </w:t>
            </w:r>
            <w:r>
              <w:t>Angular, Node.js AWS</w:t>
            </w:r>
          </w:p>
        </w:tc>
      </w:tr>
      <w:tr w:rsidR="00E852E4" w:rsidTr="4800F15F" w14:paraId="60132BAB" w14:textId="77777777">
        <w:trPr>
          <w:trHeight w:val="630"/>
        </w:trPr>
        <w:tc>
          <w:tcPr>
            <w:tcW w:w="2552" w:type="dxa"/>
            <w:vMerge/>
            <w:tcMar/>
          </w:tcPr>
          <w:p w:rsidR="00E852E4" w:rsidP="00E852E4" w:rsidRDefault="00E852E4" w14:paraId="52A6FD1A" w14:textId="77777777">
            <w:pPr>
              <w:pStyle w:val="Heading1"/>
            </w:pPr>
          </w:p>
        </w:tc>
        <w:tc>
          <w:tcPr>
            <w:tcW w:w="284" w:type="dxa"/>
            <w:vMerge/>
            <w:tcMar/>
          </w:tcPr>
          <w:p w:rsidR="00E852E4" w:rsidP="00E852E4" w:rsidRDefault="00E852E4" w14:paraId="1886D38D" w14:textId="77777777">
            <w:pPr>
              <w:pStyle w:val="Heading2"/>
            </w:pPr>
          </w:p>
        </w:tc>
        <w:tc>
          <w:tcPr>
            <w:tcW w:w="7386" w:type="dxa"/>
            <w:gridSpan w:val="2"/>
            <w:tcBorders>
              <w:bottom w:val="single" w:color="auto" w:sz="4" w:space="0"/>
            </w:tcBorders>
            <w:tcMar/>
            <w:vAlign w:val="bottom"/>
          </w:tcPr>
          <w:p w:rsidR="00E852E4" w:rsidP="00E103EC" w:rsidRDefault="00E852E4" w14:paraId="6B48B9F7" w14:textId="3D5C49C5">
            <w:pPr>
              <w:pStyle w:val="Heading2"/>
            </w:pPr>
            <w:r>
              <w:t xml:space="preserve">Veritas EDP | </w:t>
            </w:r>
            <w:r w:rsidRPr="005A42FD">
              <w:rPr>
                <w:rStyle w:val="Heading3Char"/>
              </w:rPr>
              <w:t>Frontend developer</w:t>
            </w:r>
          </w:p>
        </w:tc>
      </w:tr>
      <w:tr w:rsidR="00E852E4" w:rsidTr="4800F15F" w14:paraId="4CF69A90" w14:textId="77777777">
        <w:trPr>
          <w:trHeight w:val="630"/>
        </w:trPr>
        <w:tc>
          <w:tcPr>
            <w:tcW w:w="2552" w:type="dxa"/>
            <w:vMerge/>
            <w:tcMar/>
          </w:tcPr>
          <w:p w:rsidR="00E852E4" w:rsidP="00E852E4" w:rsidRDefault="00E852E4" w14:paraId="70CE7028" w14:textId="77777777">
            <w:pPr>
              <w:pStyle w:val="Heading1"/>
            </w:pPr>
          </w:p>
        </w:tc>
        <w:tc>
          <w:tcPr>
            <w:tcW w:w="284" w:type="dxa"/>
            <w:vMerge/>
            <w:tcMar/>
          </w:tcPr>
          <w:p w:rsidR="00E852E4" w:rsidP="00E852E4" w:rsidRDefault="00E852E4" w14:paraId="19FD5595" w14:textId="77777777"/>
        </w:tc>
        <w:tc>
          <w:tcPr>
            <w:tcW w:w="7386" w:type="dxa"/>
            <w:gridSpan w:val="2"/>
            <w:tcBorders>
              <w:top w:val="single" w:color="auto" w:sz="4" w:space="0"/>
            </w:tcBorders>
            <w:tcMar/>
            <w:vAlign w:val="center"/>
          </w:tcPr>
          <w:p w:rsidR="00E852E4" w:rsidP="00E852E4" w:rsidRDefault="00E852E4" w14:paraId="26877837" w14:textId="6EE67402">
            <w:r>
              <w:t>Veritas EDP is a global Discovery management platform where users can View, Edit, Manage, Filter, Search various type of discoveries.</w:t>
            </w:r>
          </w:p>
          <w:p w:rsidR="00E852E4" w:rsidP="00E852E4" w:rsidRDefault="00E852E4" w14:paraId="403B58A5" w14:textId="77777777">
            <w:r>
              <w:t>Implemented various modules in this Project using angular and added features for this application like Web Accessibility, 200% Zoom support, Screen Reader capability, Cross browser compatibility etc.</w:t>
            </w:r>
          </w:p>
          <w:p w:rsidRPr="0023143E" w:rsidR="00E852E4" w:rsidP="00E852E4" w:rsidRDefault="00E852E4" w14:paraId="3AB1AAEA" w14:textId="2B1E9086">
            <w:r w:rsidRPr="0023143E">
              <w:rPr>
                <w:b/>
                <w:bCs/>
              </w:rPr>
              <w:t>Tech Stack</w:t>
            </w:r>
            <w:r>
              <w:rPr>
                <w:b/>
                <w:bCs/>
              </w:rPr>
              <w:t xml:space="preserve">: </w:t>
            </w:r>
            <w:r>
              <w:t>Angular, Angular Material, WCAG, Bitbucket.</w:t>
            </w:r>
          </w:p>
        </w:tc>
      </w:tr>
      <w:tr w:rsidR="00E852E4" w:rsidTr="4800F15F" w14:paraId="6C6C6249" w14:textId="77777777">
        <w:trPr>
          <w:trHeight w:val="630"/>
        </w:trPr>
        <w:tc>
          <w:tcPr>
            <w:tcW w:w="2552" w:type="dxa"/>
            <w:vMerge/>
            <w:tcMar/>
          </w:tcPr>
          <w:p w:rsidR="00E852E4" w:rsidP="00E852E4" w:rsidRDefault="00E852E4" w14:paraId="348C3001" w14:textId="77777777">
            <w:pPr>
              <w:pStyle w:val="Heading1"/>
            </w:pPr>
          </w:p>
        </w:tc>
        <w:tc>
          <w:tcPr>
            <w:tcW w:w="284" w:type="dxa"/>
            <w:vMerge/>
            <w:tcMar/>
          </w:tcPr>
          <w:p w:rsidR="00E852E4" w:rsidP="00E852E4" w:rsidRDefault="00E852E4" w14:paraId="48B2D1B9" w14:textId="77777777">
            <w:pPr>
              <w:pStyle w:val="Heading2"/>
            </w:pPr>
          </w:p>
        </w:tc>
        <w:tc>
          <w:tcPr>
            <w:tcW w:w="7386" w:type="dxa"/>
            <w:gridSpan w:val="2"/>
            <w:tcBorders>
              <w:bottom w:val="single" w:color="auto" w:sz="4" w:space="0"/>
            </w:tcBorders>
            <w:tcMar/>
            <w:vAlign w:val="bottom"/>
          </w:tcPr>
          <w:p w:rsidR="00E852E4" w:rsidP="00E103EC" w:rsidRDefault="00E852E4" w14:paraId="011A639E" w14:textId="3D42DA05" w14:noSpellErr="1">
            <w:pPr>
              <w:pStyle w:val="Heading2"/>
            </w:pPr>
            <w:bookmarkStart w:name="_Int_cyrHJPs9" w:id="405457278"/>
            <w:r w:rsidR="00E852E4">
              <w:rPr/>
              <w:t>IOt</w:t>
            </w:r>
            <w:bookmarkEnd w:id="405457278"/>
            <w:r w:rsidR="00E852E4">
              <w:rPr/>
              <w:t xml:space="preserve"> applications | </w:t>
            </w:r>
            <w:r w:rsidRPr="4800F15F" w:rsidR="00E852E4">
              <w:rPr>
                <w:rStyle w:val="Heading3Char"/>
              </w:rPr>
              <w:t>Electrical Engineer</w:t>
            </w:r>
          </w:p>
        </w:tc>
      </w:tr>
      <w:tr w:rsidR="00E852E4" w:rsidTr="4800F15F" w14:paraId="372CB2CE" w14:textId="77777777">
        <w:trPr>
          <w:trHeight w:val="2103"/>
        </w:trPr>
        <w:tc>
          <w:tcPr>
            <w:tcW w:w="2552" w:type="dxa"/>
            <w:vMerge/>
            <w:tcMar/>
          </w:tcPr>
          <w:p w:rsidR="00E852E4" w:rsidP="00E852E4" w:rsidRDefault="00E852E4" w14:paraId="52BF0B1D" w14:textId="77777777">
            <w:pPr>
              <w:pStyle w:val="Heading1"/>
            </w:pPr>
          </w:p>
        </w:tc>
        <w:tc>
          <w:tcPr>
            <w:tcW w:w="284" w:type="dxa"/>
            <w:vMerge/>
            <w:tcMar/>
          </w:tcPr>
          <w:p w:rsidR="00E852E4" w:rsidP="00E852E4" w:rsidRDefault="00E852E4" w14:paraId="0C214FBF" w14:textId="77777777">
            <w:pPr>
              <w:pStyle w:val="ListParagraph"/>
              <w:numPr>
                <w:ilvl w:val="0"/>
                <w:numId w:val="4"/>
              </w:numPr>
            </w:pPr>
          </w:p>
        </w:tc>
        <w:tc>
          <w:tcPr>
            <w:tcW w:w="7386" w:type="dxa"/>
            <w:gridSpan w:val="2"/>
            <w:tcBorders>
              <w:top w:val="single" w:color="auto" w:sz="4" w:space="0"/>
            </w:tcBorders>
            <w:tcMar/>
          </w:tcPr>
          <w:p w:rsidR="00E852E4" w:rsidP="00E16500" w:rsidRDefault="00E852E4" w14:paraId="0F96DC91" w14:textId="7818B8F3">
            <w:pPr>
              <w:pStyle w:val="ListParagraph"/>
              <w:numPr>
                <w:ilvl w:val="0"/>
                <w:numId w:val="4"/>
              </w:numPr>
              <w:rPr/>
            </w:pPr>
            <w:r w:rsidR="793EC705">
              <w:rPr/>
              <w:t xml:space="preserve">PCB </w:t>
            </w:r>
            <w:r w:rsidR="793EC705">
              <w:rPr/>
              <w:t>is designed</w:t>
            </w:r>
            <w:r w:rsidR="00E852E4">
              <w:rPr/>
              <w:t xml:space="preserve"> for various circuits for IOT products.</w:t>
            </w:r>
          </w:p>
          <w:p w:rsidR="00E852E4" w:rsidP="00E16500" w:rsidRDefault="00E852E4" w14:paraId="2D20726C" w14:textId="38140D15">
            <w:pPr>
              <w:pStyle w:val="ListParagraph"/>
              <w:numPr>
                <w:ilvl w:val="0"/>
                <w:numId w:val="4"/>
              </w:numPr>
            </w:pPr>
            <w:r>
              <w:t>Developed several innovative products including a Fan regulator which its knob physically rotates when user change speed using mobile app.</w:t>
            </w:r>
          </w:p>
          <w:p w:rsidR="00E852E4" w:rsidP="00E16500" w:rsidRDefault="00E852E4" w14:paraId="0B8DF2A5" w14:textId="471FB78D">
            <w:pPr>
              <w:pStyle w:val="ListParagraph"/>
              <w:numPr>
                <w:ilvl w:val="0"/>
                <w:numId w:val="4"/>
              </w:numPr>
            </w:pPr>
            <w:r>
              <w:t>Created Standalone servers using Raspberry pi.</w:t>
            </w:r>
          </w:p>
          <w:p w:rsidRPr="00C957AE" w:rsidR="00E852E4" w:rsidP="00E16500" w:rsidRDefault="00E852E4" w14:paraId="061A39EB" w14:textId="4CD88802">
            <w:r w:rsidRPr="00C957AE">
              <w:rPr>
                <w:b/>
                <w:bCs/>
              </w:rPr>
              <w:t>Tech stack:</w:t>
            </w:r>
            <w:r>
              <w:rPr>
                <w:b/>
                <w:bCs/>
              </w:rPr>
              <w:t xml:space="preserve"> </w:t>
            </w:r>
            <w:r>
              <w:t>Easy EDA, Embedded C, Arduino, Raspberry pi</w:t>
            </w:r>
          </w:p>
        </w:tc>
      </w:tr>
      <w:tr w:rsidR="00E852E4" w:rsidTr="4800F15F" w14:paraId="44F989D1" w14:textId="77777777">
        <w:trPr>
          <w:trHeight w:val="387"/>
        </w:trPr>
        <w:tc>
          <w:tcPr>
            <w:tcW w:w="2552" w:type="dxa"/>
            <w:vMerge/>
            <w:tcMar/>
          </w:tcPr>
          <w:p w:rsidR="00E852E4" w:rsidP="00E852E4" w:rsidRDefault="00E852E4" w14:paraId="7FDBB695" w14:textId="77777777">
            <w:pPr>
              <w:pStyle w:val="Heading1"/>
            </w:pPr>
          </w:p>
        </w:tc>
        <w:tc>
          <w:tcPr>
            <w:tcW w:w="284" w:type="dxa"/>
            <w:vMerge/>
            <w:tcMar/>
          </w:tcPr>
          <w:p w:rsidR="00E852E4" w:rsidP="00E852E4" w:rsidRDefault="00E852E4" w14:paraId="2293FD02" w14:textId="77777777">
            <w:pPr>
              <w:pStyle w:val="Heading1"/>
            </w:pPr>
          </w:p>
        </w:tc>
        <w:tc>
          <w:tcPr>
            <w:tcW w:w="7386" w:type="dxa"/>
            <w:gridSpan w:val="2"/>
            <w:tcMar/>
          </w:tcPr>
          <w:p w:rsidR="00E852E4" w:rsidP="00E852E4" w:rsidRDefault="003D2185" w14:paraId="157858F6" w14:textId="2CDCF653">
            <w:pPr>
              <w:pStyle w:val="Heading1"/>
            </w:pPr>
            <w:r>
              <w:t>ac</w:t>
            </w:r>
            <w:r w:rsidR="0021748C">
              <w:t>hievements</w:t>
            </w:r>
          </w:p>
        </w:tc>
      </w:tr>
      <w:tr w:rsidR="00E852E4" w:rsidTr="4800F15F" w14:paraId="7346DED6" w14:textId="77777777">
        <w:trPr>
          <w:trHeight w:val="920"/>
        </w:trPr>
        <w:tc>
          <w:tcPr>
            <w:tcW w:w="2552" w:type="dxa"/>
            <w:vMerge/>
            <w:tcMar/>
          </w:tcPr>
          <w:p w:rsidR="00E852E4" w:rsidP="00E852E4" w:rsidRDefault="00E852E4" w14:paraId="3428F676" w14:textId="77777777">
            <w:pPr>
              <w:pStyle w:val="Heading1"/>
            </w:pPr>
          </w:p>
        </w:tc>
        <w:tc>
          <w:tcPr>
            <w:tcW w:w="284" w:type="dxa"/>
            <w:vMerge/>
            <w:tcMar/>
          </w:tcPr>
          <w:p w:rsidR="00E852E4" w:rsidP="00E852E4" w:rsidRDefault="00E852E4" w14:paraId="749B2F5D" w14:textId="77777777"/>
        </w:tc>
        <w:tc>
          <w:tcPr>
            <w:tcW w:w="7386" w:type="dxa"/>
            <w:gridSpan w:val="2"/>
            <w:tcMar/>
          </w:tcPr>
          <w:p w:rsidR="00E852E4" w:rsidP="00E852E4" w:rsidRDefault="0021748C" w14:paraId="6E766E8A" w14:textId="2BD3F999">
            <w:r>
              <w:t xml:space="preserve">Received multiple </w:t>
            </w:r>
            <w:r w:rsidR="00960080">
              <w:t xml:space="preserve">customer </w:t>
            </w:r>
            <w:r w:rsidR="007D3D89">
              <w:t>appreciations</w:t>
            </w:r>
            <w:r w:rsidR="00960080">
              <w:t xml:space="preserve"> including ‘</w:t>
            </w:r>
            <w:r w:rsidR="007D3D89">
              <w:t>B</w:t>
            </w:r>
            <w:r w:rsidR="00960080">
              <w:t xml:space="preserve">est Functionality </w:t>
            </w:r>
            <w:r w:rsidR="007D3D89">
              <w:t>implementer.</w:t>
            </w:r>
            <w:r w:rsidR="00960080">
              <w:t>’</w:t>
            </w:r>
          </w:p>
          <w:p w:rsidR="00F76A31" w:rsidP="00E852E4" w:rsidRDefault="00F76A31" w14:paraId="38C915DB" w14:textId="77777777">
            <w:r>
              <w:t xml:space="preserve">Acknowledged for resolving </w:t>
            </w:r>
            <w:r w:rsidR="007D3D89">
              <w:t>‘Most issues Fixed’ in project.</w:t>
            </w:r>
          </w:p>
          <w:p w:rsidR="006F78BD" w:rsidP="00E852E4" w:rsidRDefault="006F78BD" w14:paraId="50178F45" w14:textId="6EC255B3">
            <w:r w:rsidR="006F78BD">
              <w:rPr/>
              <w:t xml:space="preserve">Achieved patent for a product created </w:t>
            </w:r>
            <w:bookmarkStart w:name="_Int_UdeczTy4" w:id="912609626"/>
            <w:r w:rsidR="7CDED820">
              <w:rPr/>
              <w:t>in</w:t>
            </w:r>
            <w:bookmarkEnd w:id="912609626"/>
            <w:r w:rsidR="006F78BD">
              <w:rPr/>
              <w:t xml:space="preserve"> </w:t>
            </w:r>
            <w:r w:rsidR="006F78BD">
              <w:rPr/>
              <w:t>G-Think inventors.</w:t>
            </w:r>
          </w:p>
          <w:p w:rsidR="006F78BD" w:rsidP="00E852E4" w:rsidRDefault="006F78BD" w14:paraId="36DDBA75" w14:textId="6577CEE5"/>
        </w:tc>
      </w:tr>
    </w:tbl>
    <w:p w:rsidRPr="00643B2F" w:rsidR="00376913" w:rsidP="00376913" w:rsidRDefault="00376913" w14:paraId="00DFAAC3" w14:textId="77777777"/>
    <w:sectPr w:rsidRPr="00643B2F" w:rsidR="00376913" w:rsidSect="00376913">
      <w:pgSz w:w="12240" w:h="15840" w:orient="portrait"/>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05EF" w:rsidP="00927723" w:rsidRDefault="00C305EF" w14:paraId="29BD93D5" w14:textId="77777777">
      <w:pPr>
        <w:spacing w:line="240" w:lineRule="auto"/>
      </w:pPr>
      <w:r>
        <w:separator/>
      </w:r>
    </w:p>
    <w:p w:rsidR="00C305EF" w:rsidRDefault="00C305EF" w14:paraId="68DD0CE6" w14:textId="77777777"/>
  </w:endnote>
  <w:endnote w:type="continuationSeparator" w:id="0">
    <w:p w:rsidR="00C305EF" w:rsidP="00927723" w:rsidRDefault="00C305EF" w14:paraId="7E189DB6" w14:textId="77777777">
      <w:pPr>
        <w:spacing w:line="240" w:lineRule="auto"/>
      </w:pPr>
      <w:r>
        <w:continuationSeparator/>
      </w:r>
    </w:p>
    <w:p w:rsidR="00C305EF" w:rsidRDefault="00C305EF" w14:paraId="11674EF3" w14:textId="77777777"/>
  </w:endnote>
  <w:endnote w:type="continuationNotice" w:id="1">
    <w:p w:rsidR="00C305EF" w:rsidRDefault="00C305EF" w14:paraId="69C4A4F8" w14:textId="77777777">
      <w:pPr>
        <w:spacing w:line="240" w:lineRule="auto"/>
      </w:pPr>
    </w:p>
    <w:p w:rsidR="00C305EF" w:rsidRDefault="00C305EF" w14:paraId="37F9AD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05EF" w:rsidP="00927723" w:rsidRDefault="00C305EF" w14:paraId="5771B6FF" w14:textId="77777777">
      <w:pPr>
        <w:spacing w:line="240" w:lineRule="auto"/>
      </w:pPr>
      <w:r>
        <w:separator/>
      </w:r>
    </w:p>
    <w:p w:rsidR="00C305EF" w:rsidRDefault="00C305EF" w14:paraId="40863508" w14:textId="77777777"/>
  </w:footnote>
  <w:footnote w:type="continuationSeparator" w:id="0">
    <w:p w:rsidR="00C305EF" w:rsidP="00927723" w:rsidRDefault="00C305EF" w14:paraId="4F97BE08" w14:textId="77777777">
      <w:pPr>
        <w:spacing w:line="240" w:lineRule="auto"/>
      </w:pPr>
      <w:r>
        <w:continuationSeparator/>
      </w:r>
    </w:p>
    <w:p w:rsidR="00C305EF" w:rsidRDefault="00C305EF" w14:paraId="0B6212C0" w14:textId="77777777"/>
  </w:footnote>
  <w:footnote w:type="continuationNotice" w:id="1">
    <w:p w:rsidR="00C305EF" w:rsidRDefault="00C305EF" w14:paraId="652D47D6" w14:textId="77777777">
      <w:pPr>
        <w:spacing w:line="240" w:lineRule="auto"/>
      </w:pPr>
    </w:p>
    <w:p w:rsidR="00C305EF" w:rsidRDefault="00C305EF" w14:paraId="1529D155" w14:textId="77777777"/>
  </w:footnote>
</w:footnotes>
</file>

<file path=word/intelligence2.xml><?xml version="1.0" encoding="utf-8"?>
<int2:intelligence xmlns:int2="http://schemas.microsoft.com/office/intelligence/2020/intelligence">
  <int2:observations>
    <int2:bookmark int2:bookmarkName="_Int_D4YDJgTo" int2:invalidationBookmarkName="" int2:hashCode="Va9ETdDjQ8FB93" int2:id="ocuoXxKs">
      <int2:state int2:type="AugLoop_Acronyms_AcronymsCritique" int2:value="Rejected"/>
    </int2:bookmark>
    <int2:bookmark int2:bookmarkName="_Int_Epot86zQ" int2:invalidationBookmarkName="" int2:hashCode="zSNUayPSBd/yT/" int2:id="c5ht2Ozs">
      <int2:state int2:type="AugLoop_Acronyms_AcronymsCritique" int2:value="Rejected"/>
    </int2:bookmark>
    <int2:bookmark int2:bookmarkName="_Int_wOAdTF74" int2:invalidationBookmarkName="" int2:hashCode="kO9wL3OqiTM3/o" int2:id="YwcmQ1Jh">
      <int2:state int2:type="AugLoop_Acronyms_AcronymsCritique" int2:value="Rejected"/>
    </int2:bookmark>
    <int2:bookmark int2:bookmarkName="_Int_q0alg9HQ" int2:invalidationBookmarkName="" int2:hashCode="CPe7CZCcmVNV7D" int2:id="T1KoAGDB">
      <int2:state int2:type="AugLoop_Text_Critique" int2:value="Rejected"/>
    </int2:bookmark>
    <int2:bookmark int2:bookmarkName="_Int_UdeczTy4" int2:invalidationBookmarkName="" int2:hashCode="rxDvIN2QYLvurQ" int2:id="YrPZXRsh">
      <int2:state int2:type="AugLoop_Text_Critique" int2:value="Rejected"/>
    </int2:bookmark>
    <int2:bookmark int2:bookmarkName="_Int_tmFMR0s8" int2:invalidationBookmarkName="" int2:hashCode="ckXVkt8DPlzUu6" int2:id="jVx4baV2">
      <int2:state int2:type="AugLoop_Text_Critique" int2:value="Rejected"/>
    </int2:bookmark>
    <int2:bookmark int2:bookmarkName="_Int_cyrHJPs9" int2:invalidationBookmarkName="" int2:hashCode="CtQebqzPZjmGtT" int2:id="Bpxsytah">
      <int2:state int2:type="AugLoop_Acronyms_AcronymsCritique" int2:value="Rejected"/>
      <int2:state int2:type="AugLoop_Text_Critique" int2:value="Rejected"/>
    </int2:bookmark>
    <int2:bookmark int2:bookmarkName="_Int_cyxln2AY" int2:invalidationBookmarkName="" int2:hashCode="M76m736jlVIk7y" int2:id="CPvcaLr0">
      <int2:state int2:type="AugLoop_Text_Critique" int2:value="Rejected"/>
    </int2:bookmark>
    <int2:bookmark int2:bookmarkName="_Int_ae1XCXW3" int2:invalidationBookmarkName="" int2:hashCode="ckXVkt8DPlzUu6" int2:id="KzHdoqui">
      <int2:state int2:type="AugLoop_Text_Critique" int2:value="Rejected"/>
    </int2:bookmark>
    <int2:bookmark int2:bookmarkName="_Int_Mez8RITU" int2:invalidationBookmarkName="" int2:hashCode="aPegKNkRSh7NmE" int2:id="7it2DX2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029D9"/>
    <w:multiLevelType w:val="hybridMultilevel"/>
    <w:tmpl w:val="9B048E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30A15828"/>
    <w:multiLevelType w:val="hybridMultilevel"/>
    <w:tmpl w:val="789EBE64"/>
    <w:lvl w:ilvl="0" w:tplc="04090001">
      <w:start w:val="1"/>
      <w:numFmt w:val="bullet"/>
      <w:lvlText w:val=""/>
      <w:lvlJc w:val="left"/>
      <w:pPr>
        <w:ind w:left="792" w:hanging="360"/>
      </w:pPr>
      <w:rPr>
        <w:rFonts w:hint="default" w:ascii="Symbol" w:hAnsi="Symbol"/>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2" w15:restartNumberingAfterBreak="0">
    <w:nsid w:val="3DA9334A"/>
    <w:multiLevelType w:val="hybridMultilevel"/>
    <w:tmpl w:val="B2341FA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9DB5CA8"/>
    <w:multiLevelType w:val="hybridMultilevel"/>
    <w:tmpl w:val="D94A83E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4210BBE"/>
    <w:multiLevelType w:val="hybridMultilevel"/>
    <w:tmpl w:val="4F40E07A"/>
    <w:lvl w:ilvl="0" w:tplc="932A3A8E">
      <w:start w:val="1"/>
      <w:numFmt w:val="bullet"/>
      <w:lvlText w:val=""/>
      <w:lvlJc w:val="left"/>
      <w:pPr>
        <w:ind w:left="720" w:hanging="360"/>
      </w:pPr>
      <w:rPr>
        <w:rFonts w:hint="default" w:ascii="Symbol" w:hAnsi="Symbol"/>
        <w:color w:val="5C760A" w:themeColor="accent1" w:themeShade="BF"/>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5D3AD4"/>
    <w:multiLevelType w:val="hybridMultilevel"/>
    <w:tmpl w:val="26284D4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1113209781">
    <w:abstractNumId w:val="4"/>
  </w:num>
  <w:num w:numId="2" w16cid:durableId="895974494">
    <w:abstractNumId w:val="1"/>
  </w:num>
  <w:num w:numId="3" w16cid:durableId="956834545">
    <w:abstractNumId w:val="2"/>
  </w:num>
  <w:num w:numId="4" w16cid:durableId="703212727">
    <w:abstractNumId w:val="0"/>
  </w:num>
  <w:num w:numId="5" w16cid:durableId="1598555548">
    <w:abstractNumId w:val="3"/>
  </w:num>
  <w:num w:numId="6" w16cid:durableId="1204905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5EF"/>
    <w:rsid w:val="00001A01"/>
    <w:rsid w:val="000073C4"/>
    <w:rsid w:val="00011FB1"/>
    <w:rsid w:val="00012E63"/>
    <w:rsid w:val="000228D1"/>
    <w:rsid w:val="00024D4D"/>
    <w:rsid w:val="00025D88"/>
    <w:rsid w:val="00041022"/>
    <w:rsid w:val="00043885"/>
    <w:rsid w:val="00047F74"/>
    <w:rsid w:val="00047F80"/>
    <w:rsid w:val="0005551C"/>
    <w:rsid w:val="00055AA2"/>
    <w:rsid w:val="000603D2"/>
    <w:rsid w:val="00060C2F"/>
    <w:rsid w:val="00060C5B"/>
    <w:rsid w:val="00062943"/>
    <w:rsid w:val="000634FB"/>
    <w:rsid w:val="000638B3"/>
    <w:rsid w:val="00066150"/>
    <w:rsid w:val="00083A91"/>
    <w:rsid w:val="00084826"/>
    <w:rsid w:val="00092E06"/>
    <w:rsid w:val="000A0795"/>
    <w:rsid w:val="000A73F0"/>
    <w:rsid w:val="000B1CB6"/>
    <w:rsid w:val="000B217D"/>
    <w:rsid w:val="000B655B"/>
    <w:rsid w:val="000D7192"/>
    <w:rsid w:val="000D7F06"/>
    <w:rsid w:val="000E0D80"/>
    <w:rsid w:val="000E1169"/>
    <w:rsid w:val="000E1595"/>
    <w:rsid w:val="000E38E7"/>
    <w:rsid w:val="00107B08"/>
    <w:rsid w:val="00110677"/>
    <w:rsid w:val="001243A5"/>
    <w:rsid w:val="0012629F"/>
    <w:rsid w:val="001273AE"/>
    <w:rsid w:val="00131554"/>
    <w:rsid w:val="0013267A"/>
    <w:rsid w:val="00156CEC"/>
    <w:rsid w:val="0016131A"/>
    <w:rsid w:val="00162E1E"/>
    <w:rsid w:val="001759A4"/>
    <w:rsid w:val="00175AD9"/>
    <w:rsid w:val="00176E72"/>
    <w:rsid w:val="00177BCD"/>
    <w:rsid w:val="00180D14"/>
    <w:rsid w:val="00181FEE"/>
    <w:rsid w:val="001830D4"/>
    <w:rsid w:val="00184C82"/>
    <w:rsid w:val="001A666A"/>
    <w:rsid w:val="001B54CF"/>
    <w:rsid w:val="001D0FFB"/>
    <w:rsid w:val="001D53C4"/>
    <w:rsid w:val="001D6113"/>
    <w:rsid w:val="001D6391"/>
    <w:rsid w:val="001D6651"/>
    <w:rsid w:val="001E0D62"/>
    <w:rsid w:val="001E190C"/>
    <w:rsid w:val="001E2B5E"/>
    <w:rsid w:val="001E6CF6"/>
    <w:rsid w:val="001F61E8"/>
    <w:rsid w:val="001F7757"/>
    <w:rsid w:val="001F7942"/>
    <w:rsid w:val="00206323"/>
    <w:rsid w:val="002100A3"/>
    <w:rsid w:val="0021234A"/>
    <w:rsid w:val="0021748C"/>
    <w:rsid w:val="00222D15"/>
    <w:rsid w:val="0023143E"/>
    <w:rsid w:val="00232A10"/>
    <w:rsid w:val="00243FB7"/>
    <w:rsid w:val="0024687B"/>
    <w:rsid w:val="00265AE5"/>
    <w:rsid w:val="00266526"/>
    <w:rsid w:val="00270F6E"/>
    <w:rsid w:val="00275255"/>
    <w:rsid w:val="0028675B"/>
    <w:rsid w:val="00293B83"/>
    <w:rsid w:val="002A4DF5"/>
    <w:rsid w:val="002B07F9"/>
    <w:rsid w:val="002D2F97"/>
    <w:rsid w:val="002F301D"/>
    <w:rsid w:val="00304F43"/>
    <w:rsid w:val="00311354"/>
    <w:rsid w:val="00321182"/>
    <w:rsid w:val="00322008"/>
    <w:rsid w:val="00324641"/>
    <w:rsid w:val="003312E6"/>
    <w:rsid w:val="0034260F"/>
    <w:rsid w:val="00345F2B"/>
    <w:rsid w:val="00346D44"/>
    <w:rsid w:val="00350BF0"/>
    <w:rsid w:val="0035316D"/>
    <w:rsid w:val="00362862"/>
    <w:rsid w:val="003637FE"/>
    <w:rsid w:val="00366F2F"/>
    <w:rsid w:val="00367CBF"/>
    <w:rsid w:val="003731F3"/>
    <w:rsid w:val="00376913"/>
    <w:rsid w:val="00377DDA"/>
    <w:rsid w:val="00383F0E"/>
    <w:rsid w:val="003856AF"/>
    <w:rsid w:val="00386608"/>
    <w:rsid w:val="003953FE"/>
    <w:rsid w:val="003A0634"/>
    <w:rsid w:val="003A3091"/>
    <w:rsid w:val="003A43A2"/>
    <w:rsid w:val="003B03A4"/>
    <w:rsid w:val="003B1A3E"/>
    <w:rsid w:val="003B3063"/>
    <w:rsid w:val="003C269E"/>
    <w:rsid w:val="003D2185"/>
    <w:rsid w:val="003E659F"/>
    <w:rsid w:val="003F1017"/>
    <w:rsid w:val="00414979"/>
    <w:rsid w:val="0042517C"/>
    <w:rsid w:val="0043482D"/>
    <w:rsid w:val="00441DC6"/>
    <w:rsid w:val="00442EE2"/>
    <w:rsid w:val="0046477D"/>
    <w:rsid w:val="00464832"/>
    <w:rsid w:val="00473798"/>
    <w:rsid w:val="004765DC"/>
    <w:rsid w:val="00477093"/>
    <w:rsid w:val="00484469"/>
    <w:rsid w:val="00486A24"/>
    <w:rsid w:val="00490ACD"/>
    <w:rsid w:val="00496060"/>
    <w:rsid w:val="00496E30"/>
    <w:rsid w:val="004A09D8"/>
    <w:rsid w:val="004A3402"/>
    <w:rsid w:val="004B1DFA"/>
    <w:rsid w:val="004B7089"/>
    <w:rsid w:val="004C1684"/>
    <w:rsid w:val="004C22AD"/>
    <w:rsid w:val="004C773D"/>
    <w:rsid w:val="004D10B6"/>
    <w:rsid w:val="004D1223"/>
    <w:rsid w:val="004E3516"/>
    <w:rsid w:val="004E438F"/>
    <w:rsid w:val="004E5A9B"/>
    <w:rsid w:val="004E6C3F"/>
    <w:rsid w:val="004E7484"/>
    <w:rsid w:val="00504CDD"/>
    <w:rsid w:val="005078C5"/>
    <w:rsid w:val="00513C96"/>
    <w:rsid w:val="005143C7"/>
    <w:rsid w:val="00520BA5"/>
    <w:rsid w:val="005241CB"/>
    <w:rsid w:val="0052463D"/>
    <w:rsid w:val="005309FE"/>
    <w:rsid w:val="00531681"/>
    <w:rsid w:val="005370D2"/>
    <w:rsid w:val="00544CC1"/>
    <w:rsid w:val="005628E7"/>
    <w:rsid w:val="00571E14"/>
    <w:rsid w:val="0057284F"/>
    <w:rsid w:val="0059035A"/>
    <w:rsid w:val="0059466C"/>
    <w:rsid w:val="005A42FD"/>
    <w:rsid w:val="005A556D"/>
    <w:rsid w:val="005B4C7C"/>
    <w:rsid w:val="005C2A15"/>
    <w:rsid w:val="005C5955"/>
    <w:rsid w:val="005D74FE"/>
    <w:rsid w:val="005E0944"/>
    <w:rsid w:val="005F14ED"/>
    <w:rsid w:val="005F7CD1"/>
    <w:rsid w:val="00602312"/>
    <w:rsid w:val="00605302"/>
    <w:rsid w:val="006060E2"/>
    <w:rsid w:val="0061255A"/>
    <w:rsid w:val="00617AB9"/>
    <w:rsid w:val="00631980"/>
    <w:rsid w:val="006355BC"/>
    <w:rsid w:val="00637909"/>
    <w:rsid w:val="00643B2F"/>
    <w:rsid w:val="00650B67"/>
    <w:rsid w:val="00653F8B"/>
    <w:rsid w:val="00655974"/>
    <w:rsid w:val="0066133F"/>
    <w:rsid w:val="006652D0"/>
    <w:rsid w:val="00670052"/>
    <w:rsid w:val="00672513"/>
    <w:rsid w:val="00672AF4"/>
    <w:rsid w:val="00674EE1"/>
    <w:rsid w:val="00695605"/>
    <w:rsid w:val="006A3CE7"/>
    <w:rsid w:val="006A423C"/>
    <w:rsid w:val="006A5F32"/>
    <w:rsid w:val="006B0509"/>
    <w:rsid w:val="006B7577"/>
    <w:rsid w:val="006C090D"/>
    <w:rsid w:val="006C2B30"/>
    <w:rsid w:val="006D5F6C"/>
    <w:rsid w:val="006F32ED"/>
    <w:rsid w:val="006F5D27"/>
    <w:rsid w:val="006F78BD"/>
    <w:rsid w:val="00710053"/>
    <w:rsid w:val="0071090B"/>
    <w:rsid w:val="00713EB6"/>
    <w:rsid w:val="00721530"/>
    <w:rsid w:val="00722ACC"/>
    <w:rsid w:val="007307FF"/>
    <w:rsid w:val="00730974"/>
    <w:rsid w:val="00733E95"/>
    <w:rsid w:val="0073490F"/>
    <w:rsid w:val="00736706"/>
    <w:rsid w:val="00745DF7"/>
    <w:rsid w:val="00751DFF"/>
    <w:rsid w:val="007532BF"/>
    <w:rsid w:val="00753443"/>
    <w:rsid w:val="007559D2"/>
    <w:rsid w:val="00766E0C"/>
    <w:rsid w:val="00771D52"/>
    <w:rsid w:val="0077299A"/>
    <w:rsid w:val="00776B96"/>
    <w:rsid w:val="00781466"/>
    <w:rsid w:val="007817E0"/>
    <w:rsid w:val="007824AD"/>
    <w:rsid w:val="007829D3"/>
    <w:rsid w:val="0079316C"/>
    <w:rsid w:val="007A6A4B"/>
    <w:rsid w:val="007B28DC"/>
    <w:rsid w:val="007B2CC6"/>
    <w:rsid w:val="007C5147"/>
    <w:rsid w:val="007D3D89"/>
    <w:rsid w:val="007D7952"/>
    <w:rsid w:val="007F674D"/>
    <w:rsid w:val="00804C8B"/>
    <w:rsid w:val="00807974"/>
    <w:rsid w:val="00807F4B"/>
    <w:rsid w:val="008130E8"/>
    <w:rsid w:val="008267CF"/>
    <w:rsid w:val="00827BE4"/>
    <w:rsid w:val="00831E2A"/>
    <w:rsid w:val="00832E7F"/>
    <w:rsid w:val="00834B7D"/>
    <w:rsid w:val="00847C3F"/>
    <w:rsid w:val="00852D7C"/>
    <w:rsid w:val="00862A2C"/>
    <w:rsid w:val="008639EA"/>
    <w:rsid w:val="008739EF"/>
    <w:rsid w:val="00875602"/>
    <w:rsid w:val="0088158A"/>
    <w:rsid w:val="0089376B"/>
    <w:rsid w:val="00894F57"/>
    <w:rsid w:val="00895832"/>
    <w:rsid w:val="008A3A0A"/>
    <w:rsid w:val="008A3A9D"/>
    <w:rsid w:val="008A6565"/>
    <w:rsid w:val="008A6D3A"/>
    <w:rsid w:val="008B3F37"/>
    <w:rsid w:val="008C2D69"/>
    <w:rsid w:val="008D089D"/>
    <w:rsid w:val="008F480E"/>
    <w:rsid w:val="008F6510"/>
    <w:rsid w:val="009028E5"/>
    <w:rsid w:val="00905A70"/>
    <w:rsid w:val="009123A9"/>
    <w:rsid w:val="0091277D"/>
    <w:rsid w:val="00924465"/>
    <w:rsid w:val="00927723"/>
    <w:rsid w:val="00927786"/>
    <w:rsid w:val="00935D6E"/>
    <w:rsid w:val="00955FCF"/>
    <w:rsid w:val="00960080"/>
    <w:rsid w:val="00962820"/>
    <w:rsid w:val="00970400"/>
    <w:rsid w:val="00980027"/>
    <w:rsid w:val="00980B65"/>
    <w:rsid w:val="00980BEE"/>
    <w:rsid w:val="00985263"/>
    <w:rsid w:val="00995103"/>
    <w:rsid w:val="00996D6C"/>
    <w:rsid w:val="009A10BE"/>
    <w:rsid w:val="009B1AA4"/>
    <w:rsid w:val="009B3F78"/>
    <w:rsid w:val="009C0A26"/>
    <w:rsid w:val="009D0678"/>
    <w:rsid w:val="009E1F78"/>
    <w:rsid w:val="009E4CD3"/>
    <w:rsid w:val="00A004CE"/>
    <w:rsid w:val="00A02CAF"/>
    <w:rsid w:val="00A03F7E"/>
    <w:rsid w:val="00A05664"/>
    <w:rsid w:val="00A06C1C"/>
    <w:rsid w:val="00A10B84"/>
    <w:rsid w:val="00A12A88"/>
    <w:rsid w:val="00A2097A"/>
    <w:rsid w:val="00A2278D"/>
    <w:rsid w:val="00A3386B"/>
    <w:rsid w:val="00A34361"/>
    <w:rsid w:val="00A36A20"/>
    <w:rsid w:val="00A455F6"/>
    <w:rsid w:val="00A530D4"/>
    <w:rsid w:val="00A54E89"/>
    <w:rsid w:val="00A63132"/>
    <w:rsid w:val="00A651BC"/>
    <w:rsid w:val="00A666BC"/>
    <w:rsid w:val="00A74D9B"/>
    <w:rsid w:val="00A8283C"/>
    <w:rsid w:val="00A82B55"/>
    <w:rsid w:val="00A86765"/>
    <w:rsid w:val="00A9049D"/>
    <w:rsid w:val="00A911AC"/>
    <w:rsid w:val="00AA5B78"/>
    <w:rsid w:val="00AB128A"/>
    <w:rsid w:val="00AB140B"/>
    <w:rsid w:val="00AB1D7C"/>
    <w:rsid w:val="00AB2933"/>
    <w:rsid w:val="00AB7004"/>
    <w:rsid w:val="00AC0E48"/>
    <w:rsid w:val="00AE401C"/>
    <w:rsid w:val="00AE6BF9"/>
    <w:rsid w:val="00AF04A5"/>
    <w:rsid w:val="00AF0AA8"/>
    <w:rsid w:val="00AF68C7"/>
    <w:rsid w:val="00AF7D88"/>
    <w:rsid w:val="00B05059"/>
    <w:rsid w:val="00B11EEE"/>
    <w:rsid w:val="00B170F6"/>
    <w:rsid w:val="00B211FB"/>
    <w:rsid w:val="00B21B93"/>
    <w:rsid w:val="00B30166"/>
    <w:rsid w:val="00B32FF8"/>
    <w:rsid w:val="00B43CBB"/>
    <w:rsid w:val="00B47AA4"/>
    <w:rsid w:val="00B50C46"/>
    <w:rsid w:val="00B52BA9"/>
    <w:rsid w:val="00B6026E"/>
    <w:rsid w:val="00B61F57"/>
    <w:rsid w:val="00B63731"/>
    <w:rsid w:val="00B659F7"/>
    <w:rsid w:val="00B67DCF"/>
    <w:rsid w:val="00B73E03"/>
    <w:rsid w:val="00B77C2A"/>
    <w:rsid w:val="00B77DF6"/>
    <w:rsid w:val="00B8399C"/>
    <w:rsid w:val="00B84C6C"/>
    <w:rsid w:val="00B85E5D"/>
    <w:rsid w:val="00B90A33"/>
    <w:rsid w:val="00B91769"/>
    <w:rsid w:val="00B939CF"/>
    <w:rsid w:val="00B9573D"/>
    <w:rsid w:val="00BA2AB7"/>
    <w:rsid w:val="00BA2E35"/>
    <w:rsid w:val="00BA469D"/>
    <w:rsid w:val="00BB3D9D"/>
    <w:rsid w:val="00BC016A"/>
    <w:rsid w:val="00BC03DB"/>
    <w:rsid w:val="00BC166C"/>
    <w:rsid w:val="00BE6407"/>
    <w:rsid w:val="00BE6E96"/>
    <w:rsid w:val="00BE71C0"/>
    <w:rsid w:val="00BF2054"/>
    <w:rsid w:val="00BF36BF"/>
    <w:rsid w:val="00BF39EB"/>
    <w:rsid w:val="00C305EF"/>
    <w:rsid w:val="00C45D03"/>
    <w:rsid w:val="00C4611B"/>
    <w:rsid w:val="00C537B8"/>
    <w:rsid w:val="00C53DCF"/>
    <w:rsid w:val="00C5565E"/>
    <w:rsid w:val="00C6042C"/>
    <w:rsid w:val="00C759D7"/>
    <w:rsid w:val="00C77943"/>
    <w:rsid w:val="00C8203C"/>
    <w:rsid w:val="00C8273E"/>
    <w:rsid w:val="00C83AE4"/>
    <w:rsid w:val="00C86028"/>
    <w:rsid w:val="00C86675"/>
    <w:rsid w:val="00C92853"/>
    <w:rsid w:val="00C944CD"/>
    <w:rsid w:val="00C957AE"/>
    <w:rsid w:val="00C9665F"/>
    <w:rsid w:val="00CA5F7A"/>
    <w:rsid w:val="00CB4917"/>
    <w:rsid w:val="00CB5C6F"/>
    <w:rsid w:val="00CC2A2B"/>
    <w:rsid w:val="00CC574B"/>
    <w:rsid w:val="00CD0ED1"/>
    <w:rsid w:val="00CD2EBD"/>
    <w:rsid w:val="00CE7F99"/>
    <w:rsid w:val="00CF1109"/>
    <w:rsid w:val="00CF63A0"/>
    <w:rsid w:val="00D046C1"/>
    <w:rsid w:val="00D058E1"/>
    <w:rsid w:val="00D1087F"/>
    <w:rsid w:val="00D11E76"/>
    <w:rsid w:val="00D21A2A"/>
    <w:rsid w:val="00D25870"/>
    <w:rsid w:val="00D30C09"/>
    <w:rsid w:val="00D33C9F"/>
    <w:rsid w:val="00D374A6"/>
    <w:rsid w:val="00D37E6A"/>
    <w:rsid w:val="00D452BB"/>
    <w:rsid w:val="00D46E77"/>
    <w:rsid w:val="00D627B9"/>
    <w:rsid w:val="00D77AA0"/>
    <w:rsid w:val="00D77E91"/>
    <w:rsid w:val="00D87666"/>
    <w:rsid w:val="00D92A94"/>
    <w:rsid w:val="00D93917"/>
    <w:rsid w:val="00D97006"/>
    <w:rsid w:val="00D97F71"/>
    <w:rsid w:val="00DA3CDB"/>
    <w:rsid w:val="00DA650A"/>
    <w:rsid w:val="00DB5BAC"/>
    <w:rsid w:val="00DC300A"/>
    <w:rsid w:val="00DD181E"/>
    <w:rsid w:val="00DD53C6"/>
    <w:rsid w:val="00DD774F"/>
    <w:rsid w:val="00DE33B2"/>
    <w:rsid w:val="00DF0899"/>
    <w:rsid w:val="00DF2E39"/>
    <w:rsid w:val="00E041BF"/>
    <w:rsid w:val="00E04430"/>
    <w:rsid w:val="00E103EC"/>
    <w:rsid w:val="00E11E36"/>
    <w:rsid w:val="00E14407"/>
    <w:rsid w:val="00E16500"/>
    <w:rsid w:val="00E47B04"/>
    <w:rsid w:val="00E52126"/>
    <w:rsid w:val="00E6305E"/>
    <w:rsid w:val="00E77DFE"/>
    <w:rsid w:val="00E852E4"/>
    <w:rsid w:val="00E859B8"/>
    <w:rsid w:val="00E905DF"/>
    <w:rsid w:val="00EA484C"/>
    <w:rsid w:val="00EA60B5"/>
    <w:rsid w:val="00EB2C5F"/>
    <w:rsid w:val="00EC3ACF"/>
    <w:rsid w:val="00EC4AC4"/>
    <w:rsid w:val="00ED428F"/>
    <w:rsid w:val="00ED572D"/>
    <w:rsid w:val="00EE43D2"/>
    <w:rsid w:val="00EF5348"/>
    <w:rsid w:val="00EF57F8"/>
    <w:rsid w:val="00EF751F"/>
    <w:rsid w:val="00F132C7"/>
    <w:rsid w:val="00F16DDF"/>
    <w:rsid w:val="00F211A5"/>
    <w:rsid w:val="00F21404"/>
    <w:rsid w:val="00F2621B"/>
    <w:rsid w:val="00F269E7"/>
    <w:rsid w:val="00F41103"/>
    <w:rsid w:val="00F47DF5"/>
    <w:rsid w:val="00F5029B"/>
    <w:rsid w:val="00F50FA5"/>
    <w:rsid w:val="00F556AC"/>
    <w:rsid w:val="00F657E5"/>
    <w:rsid w:val="00F76A31"/>
    <w:rsid w:val="00F8023D"/>
    <w:rsid w:val="00F82811"/>
    <w:rsid w:val="00F86091"/>
    <w:rsid w:val="00FA629A"/>
    <w:rsid w:val="00FB6513"/>
    <w:rsid w:val="00FC2997"/>
    <w:rsid w:val="00FC56E0"/>
    <w:rsid w:val="00FD71F5"/>
    <w:rsid w:val="00FE3F5C"/>
    <w:rsid w:val="00FF4DE7"/>
    <w:rsid w:val="04FF6A18"/>
    <w:rsid w:val="069B3A79"/>
    <w:rsid w:val="118F9535"/>
    <w:rsid w:val="237EA674"/>
    <w:rsid w:val="323D229C"/>
    <w:rsid w:val="3526E2C9"/>
    <w:rsid w:val="3A5BF729"/>
    <w:rsid w:val="4800F15F"/>
    <w:rsid w:val="53DDAACF"/>
    <w:rsid w:val="616CDE82"/>
    <w:rsid w:val="793EC705"/>
    <w:rsid w:val="7CDED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CD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qFormat="1"/>
    <w:lsdException w:name="heading 6" w:uiPriority="3" w:semiHidden="1" w:qFormat="1"/>
    <w:lsdException w:name="heading 7" w:uiPriority="3" w:semiHidden="1" w:qFormat="1"/>
    <w:lsdException w:name="heading 8" w:uiPriority="3" w:semiHidden="1" w:qFormat="1"/>
    <w:lsdException w:name="heading 9" w:uiPriority="3"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4" w:semiHidden="1" w:qFormat="1"/>
    <w:lsdException w:name="Emphasis" w:uiPriority="20"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1109"/>
    <w:pPr>
      <w:spacing w:after="0" w:line="360" w:lineRule="auto"/>
    </w:pPr>
    <w:rPr>
      <w:color w:val="595959" w:themeColor="text1" w:themeTint="A6"/>
      <w:sz w:val="20"/>
    </w:rPr>
  </w:style>
  <w:style w:type="paragraph" w:styleId="Heading1">
    <w:name w:val="heading 1"/>
    <w:basedOn w:val="Normal"/>
    <w:next w:val="Normal"/>
    <w:link w:val="Heading1Char"/>
    <w:uiPriority w:val="3"/>
    <w:unhideWhenUsed/>
    <w:qFormat/>
    <w:rsid w:val="00376913"/>
    <w:pPr>
      <w:pBdr>
        <w:right w:val="single" w:color="7C9E0E" w:themeColor="accent1" w:sz="8" w:space="4"/>
      </w:pBdr>
      <w:spacing w:after="240" w:line="240" w:lineRule="auto"/>
      <w:outlineLvl w:val="0"/>
    </w:pPr>
    <w:rPr>
      <w:rFonts w:asciiTheme="majorHAnsi" w:hAnsiTheme="majorHAnsi"/>
      <w:b/>
      <w:bCs/>
      <w:caps/>
      <w:color w:val="000000" w:themeColor="text1"/>
      <w:kern w:val="20"/>
      <w:sz w:val="28"/>
    </w:rPr>
  </w:style>
  <w:style w:type="paragraph" w:styleId="Heading2">
    <w:name w:val="heading 2"/>
    <w:basedOn w:val="Normal"/>
    <w:next w:val="Normal"/>
    <w:link w:val="Heading2Char"/>
    <w:uiPriority w:val="3"/>
    <w:unhideWhenUsed/>
    <w:qFormat/>
    <w:rsid w:val="001D6651"/>
    <w:pPr>
      <w:keepNext/>
      <w:keepLines/>
      <w:outlineLvl w:val="1"/>
    </w:pPr>
    <w:rPr>
      <w:b/>
      <w:caps/>
      <w:kern w:val="20"/>
    </w:rPr>
  </w:style>
  <w:style w:type="paragraph" w:styleId="Heading3">
    <w:name w:val="heading 3"/>
    <w:basedOn w:val="Normal"/>
    <w:next w:val="Normal"/>
    <w:link w:val="Heading3Char"/>
    <w:uiPriority w:val="3"/>
    <w:unhideWhenUsed/>
    <w:qFormat/>
    <w:rsid w:val="001273AE"/>
    <w:pPr>
      <w:jc w:val="right"/>
      <w:outlineLvl w:val="2"/>
    </w:pPr>
    <w:rPr>
      <w:caps/>
      <w:kern w:val="20"/>
    </w:rPr>
  </w:style>
  <w:style w:type="paragraph" w:styleId="Heading4">
    <w:name w:val="heading 4"/>
    <w:basedOn w:val="Normal"/>
    <w:next w:val="Normal"/>
    <w:link w:val="Heading4Char"/>
    <w:uiPriority w:val="3"/>
    <w:unhideWhenUsed/>
    <w:qFormat/>
    <w:rsid w:val="001D6651"/>
    <w:pPr>
      <w:keepNext/>
      <w:keepLines/>
      <w:spacing w:after="80"/>
      <w:outlineLvl w:val="3"/>
    </w:pPr>
    <w:rPr>
      <w:rFonts w:eastAsiaTheme="majorEastAsia" w:cstheme="majorBid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3"/>
    <w:rsid w:val="00376913"/>
    <w:rPr>
      <w:rFonts w:asciiTheme="majorHAnsi" w:hAnsiTheme="majorHAnsi"/>
      <w:b/>
      <w:bCs/>
      <w:caps/>
      <w:color w:val="000000" w:themeColor="text1"/>
      <w:kern w:val="20"/>
      <w:sz w:val="28"/>
    </w:rPr>
  </w:style>
  <w:style w:type="character" w:styleId="Heading2Char" w:customStyle="1">
    <w:name w:val="Heading 2 Char"/>
    <w:basedOn w:val="DefaultParagraphFont"/>
    <w:link w:val="Heading2"/>
    <w:uiPriority w:val="3"/>
    <w:rsid w:val="001D6651"/>
    <w:rPr>
      <w:b/>
      <w:caps/>
      <w:color w:val="595959" w:themeColor="text1" w:themeTint="A6"/>
      <w:kern w:val="20"/>
      <w:sz w:val="20"/>
    </w:rPr>
  </w:style>
  <w:style w:type="character" w:styleId="Heading3Char" w:customStyle="1">
    <w:name w:val="Heading 3 Char"/>
    <w:basedOn w:val="DefaultParagraphFont"/>
    <w:link w:val="Heading3"/>
    <w:uiPriority w:val="3"/>
    <w:rsid w:val="001273AE"/>
    <w:rPr>
      <w:caps/>
      <w:color w:val="595959" w:themeColor="text1" w:themeTint="A6"/>
      <w:kern w:val="20"/>
      <w:sz w:val="20"/>
    </w:rPr>
  </w:style>
  <w:style w:type="paragraph" w:styleId="NoSpacing">
    <w:name w:val="No Spacing"/>
    <w:uiPriority w:val="2"/>
    <w:semiHidden/>
    <w:qFormat/>
    <w:rsid w:val="00927723"/>
    <w:pPr>
      <w:spacing w:after="0" w:line="240" w:lineRule="auto"/>
    </w:pPr>
    <w:rPr>
      <w:rFonts w:eastAsiaTheme="minorEastAsia"/>
      <w:lang w:eastAsia="ja-JP"/>
    </w:rPr>
  </w:style>
  <w:style w:type="character" w:styleId="Heading4Char" w:customStyle="1">
    <w:name w:val="Heading 4 Char"/>
    <w:basedOn w:val="DefaultParagraphFont"/>
    <w:link w:val="Heading4"/>
    <w:uiPriority w:val="3"/>
    <w:rsid w:val="001D6651"/>
    <w:rPr>
      <w:rFonts w:eastAsiaTheme="majorEastAsia" w:cstheme="majorBidi"/>
      <w:iCs/>
      <w:color w:val="595959" w:themeColor="text1" w:themeTint="A6"/>
      <w:sz w:val="20"/>
    </w:rPr>
  </w:style>
  <w:style w:type="paragraph" w:styleId="Footer">
    <w:name w:val="footer"/>
    <w:basedOn w:val="Normal"/>
    <w:link w:val="FooterChar"/>
    <w:uiPriority w:val="99"/>
    <w:semiHidden/>
    <w:qFormat/>
    <w:rsid w:val="00E6305E"/>
    <w:pPr>
      <w:spacing w:line="240" w:lineRule="auto"/>
      <w:jc w:val="center"/>
    </w:pPr>
    <w:rPr>
      <w:bCs/>
      <w:caps/>
      <w:color w:val="5C760A" w:themeColor="accent1" w:themeShade="BF"/>
      <w:spacing w:val="20"/>
      <w:szCs w:val="16"/>
    </w:rPr>
  </w:style>
  <w:style w:type="character" w:styleId="FooterChar" w:customStyle="1">
    <w:name w:val="Footer Char"/>
    <w:basedOn w:val="DefaultParagraphFont"/>
    <w:link w:val="Footer"/>
    <w:uiPriority w:val="99"/>
    <w:semiHidden/>
    <w:rsid w:val="00CF1109"/>
    <w:rPr>
      <w:bCs/>
      <w:caps/>
      <w:color w:val="5C760A" w:themeColor="accent1" w:themeShade="BF"/>
      <w:spacing w:val="20"/>
      <w:sz w:val="20"/>
      <w:szCs w:val="16"/>
    </w:rPr>
  </w:style>
  <w:style w:type="paragraph" w:styleId="Header">
    <w:name w:val="header"/>
    <w:basedOn w:val="Normal"/>
    <w:link w:val="HeaderChar"/>
    <w:uiPriority w:val="99"/>
    <w:semiHidden/>
    <w:rsid w:val="00927723"/>
    <w:pPr>
      <w:spacing w:line="240" w:lineRule="auto"/>
    </w:pPr>
  </w:style>
  <w:style w:type="character" w:styleId="HeaderChar" w:customStyle="1">
    <w:name w:val="Header Char"/>
    <w:basedOn w:val="DefaultParagraphFont"/>
    <w:link w:val="Header"/>
    <w:uiPriority w:val="99"/>
    <w:semiHidden/>
    <w:rsid w:val="00CF1109"/>
    <w:rPr>
      <w:color w:val="595959" w:themeColor="text1" w:themeTint="A6"/>
      <w:sz w:val="20"/>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2"/>
    <w:qFormat/>
    <w:rsid w:val="00376913"/>
    <w:pPr>
      <w:numPr>
        <w:ilvl w:val="1"/>
      </w:numPr>
      <w:spacing w:after="160"/>
    </w:pPr>
    <w:rPr>
      <w:b/>
      <w:caps/>
      <w:color w:val="5A5A5A" w:themeColor="text1" w:themeTint="A5"/>
      <w:sz w:val="32"/>
    </w:rPr>
  </w:style>
  <w:style w:type="character" w:styleId="SubtitleChar" w:customStyle="1">
    <w:name w:val="Subtitle Char"/>
    <w:basedOn w:val="DefaultParagraphFont"/>
    <w:link w:val="Subtitle"/>
    <w:uiPriority w:val="2"/>
    <w:rsid w:val="00CF1109"/>
    <w:rPr>
      <w:b/>
      <w:caps/>
      <w:color w:val="5A5A5A" w:themeColor="text1" w:themeTint="A5"/>
      <w:sz w:val="32"/>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180" w:afterLines="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rsid w:val="00A82B55"/>
    <w:rPr>
      <w:color w:val="8EB610" w:themeColor="hyperlink"/>
      <w:u w:val="single"/>
    </w:rPr>
  </w:style>
  <w:style w:type="character" w:styleId="UnresolvedMention1" w:customStyle="1">
    <w:name w:val="Unresolved Mention1"/>
    <w:basedOn w:val="DefaultParagraphFont"/>
    <w:uiPriority w:val="99"/>
    <w:semiHidden/>
    <w:rsid w:val="00A82B55"/>
    <w:rPr>
      <w:color w:val="605E5C"/>
      <w:shd w:val="clear" w:color="auto" w:fill="E1DFDD"/>
    </w:rPr>
  </w:style>
  <w:style w:type="paragraph" w:styleId="ListParagraph">
    <w:name w:val="List Paragraph"/>
    <w:basedOn w:val="Normal"/>
    <w:uiPriority w:val="34"/>
    <w:semiHidden/>
    <w:qFormat/>
    <w:rsid w:val="0043482D"/>
    <w:pPr>
      <w:ind w:left="720"/>
      <w:contextualSpacing/>
    </w:pPr>
  </w:style>
  <w:style w:type="paragraph" w:styleId="Title">
    <w:name w:val="Title"/>
    <w:basedOn w:val="Normal"/>
    <w:next w:val="Normal"/>
    <w:link w:val="TitleChar"/>
    <w:uiPriority w:val="1"/>
    <w:qFormat/>
    <w:rsid w:val="00376913"/>
    <w:pPr>
      <w:spacing w:line="240" w:lineRule="auto"/>
      <w:contextualSpacing/>
    </w:pPr>
    <w:rPr>
      <w:rFonts w:asciiTheme="majorHAnsi" w:hAnsiTheme="majorHAnsi" w:eastAsiaTheme="majorEastAsia" w:cstheme="majorBidi"/>
      <w:caps/>
      <w:color w:val="000000" w:themeColor="text1"/>
      <w:kern w:val="28"/>
      <w:sz w:val="56"/>
      <w:szCs w:val="56"/>
    </w:rPr>
  </w:style>
  <w:style w:type="character" w:styleId="TitleChar" w:customStyle="1">
    <w:name w:val="Title Char"/>
    <w:basedOn w:val="DefaultParagraphFont"/>
    <w:link w:val="Title"/>
    <w:uiPriority w:val="1"/>
    <w:rsid w:val="00376913"/>
    <w:rPr>
      <w:rFonts w:asciiTheme="majorHAnsi" w:hAnsiTheme="majorHAnsi" w:eastAsiaTheme="majorEastAsia" w:cstheme="majorBidi"/>
      <w:caps/>
      <w:color w:val="000000" w:themeColor="text1"/>
      <w:kern w:val="28"/>
      <w:sz w:val="56"/>
      <w:szCs w:val="56"/>
    </w:rPr>
  </w:style>
  <w:style w:type="table" w:styleId="GridTable1Light">
    <w:name w:val="Grid Table 1 Light"/>
    <w:basedOn w:val="TableNormal"/>
    <w:uiPriority w:val="46"/>
    <w:rsid w:val="007307F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30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mailto:teja.pellure@gmail.com"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glossary/document.xml" Id="rId14" /><Relationship Type="http://schemas.microsoft.com/office/2020/10/relationships/intelligence" Target="intelligence2.xml" Id="Rab13689eb906470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54931\AppData\Roaming\Microsoft\Templates\Bold%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369183387D464F81662FF6136B26C3"/>
        <w:category>
          <w:name w:val="General"/>
          <w:gallery w:val="placeholder"/>
        </w:category>
        <w:types>
          <w:type w:val="bbPlcHdr"/>
        </w:types>
        <w:behaviors>
          <w:behavior w:val="content"/>
        </w:behaviors>
        <w:guid w:val="{A7032A94-578A-4E6E-922E-0E308208322F}"/>
      </w:docPartPr>
      <w:docPartBody>
        <w:p w:rsidR="00190D8D" w:rsidRDefault="00190D8D" w:rsidP="00190D8D">
          <w:pPr>
            <w:pStyle w:val="AD369183387D464F81662FF6136B26C3"/>
          </w:pPr>
          <w:r>
            <w:t>Skills</w:t>
          </w:r>
        </w:p>
      </w:docPartBody>
    </w:docPart>
    <w:docPart>
      <w:docPartPr>
        <w:name w:val="0F6CE6DD199545A29FBDB76D4A39983B"/>
        <w:category>
          <w:name w:val="General"/>
          <w:gallery w:val="placeholder"/>
        </w:category>
        <w:types>
          <w:type w:val="bbPlcHdr"/>
        </w:types>
        <w:behaviors>
          <w:behavior w:val="content"/>
        </w:behaviors>
        <w:guid w:val="{C17069AD-F21E-4C5B-9A79-45555ACE458D}"/>
      </w:docPartPr>
      <w:docPartBody>
        <w:p w:rsidR="00190D8D" w:rsidRDefault="00190D8D" w:rsidP="00190D8D">
          <w:pPr>
            <w:pStyle w:val="0F6CE6DD199545A29FBDB76D4A39983B"/>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8D"/>
    <w:rsid w:val="00190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09FF95C99B4349AF2D9C4CB6CE9F23">
    <w:name w:val="8509FF95C99B4349AF2D9C4CB6CE9F23"/>
  </w:style>
  <w:style w:type="paragraph" w:customStyle="1" w:styleId="604F7E535B8A4D13ACA35ED4CE41827A">
    <w:name w:val="604F7E535B8A4D13ACA35ED4CE41827A"/>
  </w:style>
  <w:style w:type="paragraph" w:customStyle="1" w:styleId="366E2427C299467A87D0EDA714F2FCA9">
    <w:name w:val="366E2427C299467A87D0EDA714F2FCA9"/>
  </w:style>
  <w:style w:type="paragraph" w:customStyle="1" w:styleId="E7A6D6AED0224271ABEB7073ADEBDEE4">
    <w:name w:val="E7A6D6AED0224271ABEB7073ADEBDEE4"/>
  </w:style>
  <w:style w:type="paragraph" w:customStyle="1" w:styleId="BB9FA0C95C8348C2A89B43D7D9D0A6D3">
    <w:name w:val="BB9FA0C95C8348C2A89B43D7D9D0A6D3"/>
  </w:style>
  <w:style w:type="paragraph" w:customStyle="1" w:styleId="3DCF28F887074BDC90A9D899A8AFC005">
    <w:name w:val="3DCF28F887074BDC90A9D899A8AFC005"/>
  </w:style>
  <w:style w:type="paragraph" w:customStyle="1" w:styleId="66DB9F16E8794F3AAF502832DA602036">
    <w:name w:val="66DB9F16E8794F3AAF502832DA602036"/>
  </w:style>
  <w:style w:type="paragraph" w:customStyle="1" w:styleId="27B9931CDED443E3B2DDCE53FC695CF2">
    <w:name w:val="27B9931CDED443E3B2DDCE53FC695CF2"/>
  </w:style>
  <w:style w:type="paragraph" w:customStyle="1" w:styleId="57A48808D09A4696ABDBBA963BC2082E">
    <w:name w:val="57A48808D09A4696ABDBBA963BC2082E"/>
  </w:style>
  <w:style w:type="paragraph" w:customStyle="1" w:styleId="F1CDE5CF16BA450688C97B1635F7A153">
    <w:name w:val="F1CDE5CF16BA450688C97B1635F7A153"/>
  </w:style>
  <w:style w:type="paragraph" w:customStyle="1" w:styleId="7775FF7109EA4D96BB29DFF2B3DDD081">
    <w:name w:val="7775FF7109EA4D96BB29DFF2B3DDD081"/>
  </w:style>
  <w:style w:type="paragraph" w:customStyle="1" w:styleId="2F568F3B44384724AB7248CBD15A5F9E">
    <w:name w:val="2F568F3B44384724AB7248CBD15A5F9E"/>
  </w:style>
  <w:style w:type="paragraph" w:customStyle="1" w:styleId="6E4ACE36FB314B5E88357C6E3E257DEA">
    <w:name w:val="6E4ACE36FB314B5E88357C6E3E257DEA"/>
  </w:style>
  <w:style w:type="paragraph" w:customStyle="1" w:styleId="D8559D44C121454BA91AF3C7D6BEEA55">
    <w:name w:val="D8559D44C121454BA91AF3C7D6BEEA55"/>
  </w:style>
  <w:style w:type="paragraph" w:customStyle="1" w:styleId="7443BD9B8D714E95A6280BE3017628AC">
    <w:name w:val="7443BD9B8D714E95A6280BE3017628AC"/>
  </w:style>
  <w:style w:type="paragraph" w:customStyle="1" w:styleId="89BC730033F049A3A2356AD3C2F8BD39">
    <w:name w:val="89BC730033F049A3A2356AD3C2F8BD39"/>
  </w:style>
  <w:style w:type="paragraph" w:customStyle="1" w:styleId="45BC35EA3D5D44BDB7D74CCE99EBD82E">
    <w:name w:val="45BC35EA3D5D44BDB7D74CCE99EBD82E"/>
  </w:style>
  <w:style w:type="paragraph" w:customStyle="1" w:styleId="F4587EDF3C1845EA9BB6692E522380DC">
    <w:name w:val="F4587EDF3C1845EA9BB6692E522380DC"/>
  </w:style>
  <w:style w:type="paragraph" w:customStyle="1" w:styleId="116B4E81518147E6AED7A6EFEE94414C">
    <w:name w:val="116B4E81518147E6AED7A6EFEE94414C"/>
  </w:style>
  <w:style w:type="paragraph" w:customStyle="1" w:styleId="1B91EEAE706B49459A17F5D6A71C8FCA">
    <w:name w:val="1B91EEAE706B49459A17F5D6A71C8FCA"/>
  </w:style>
  <w:style w:type="paragraph" w:customStyle="1" w:styleId="3AB16EDC716D4F2B922BD6FE5FDA025A">
    <w:name w:val="3AB16EDC716D4F2B922BD6FE5FDA025A"/>
  </w:style>
  <w:style w:type="paragraph" w:customStyle="1" w:styleId="392A4230F2C345D2A29DB5D04DB3ECAE">
    <w:name w:val="392A4230F2C345D2A29DB5D04DB3ECAE"/>
  </w:style>
  <w:style w:type="paragraph" w:customStyle="1" w:styleId="3F75CBA2CEE647B98698CEDDF6584ABB">
    <w:name w:val="3F75CBA2CEE647B98698CEDDF6584ABB"/>
  </w:style>
  <w:style w:type="paragraph" w:customStyle="1" w:styleId="0D68489C538F4C9EB0604CCC501A7F3D">
    <w:name w:val="0D68489C538F4C9EB0604CCC501A7F3D"/>
  </w:style>
  <w:style w:type="paragraph" w:customStyle="1" w:styleId="4B6609AC917F4B76BC646CB6A03A811A">
    <w:name w:val="4B6609AC917F4B76BC646CB6A03A811A"/>
  </w:style>
  <w:style w:type="paragraph" w:customStyle="1" w:styleId="F8BC0E9C65904F6FA43610FCCD06D96E">
    <w:name w:val="F8BC0E9C65904F6FA43610FCCD06D96E"/>
  </w:style>
  <w:style w:type="paragraph" w:customStyle="1" w:styleId="C9D59EEB7B4F4F909F5361115F568DB7">
    <w:name w:val="C9D59EEB7B4F4F909F5361115F568DB7"/>
  </w:style>
  <w:style w:type="paragraph" w:customStyle="1" w:styleId="E5D21347AB3542339B4117160D402766">
    <w:name w:val="E5D21347AB3542339B4117160D402766"/>
  </w:style>
  <w:style w:type="paragraph" w:customStyle="1" w:styleId="1630BCF18C934F218BCE06BB30FAC87F">
    <w:name w:val="1630BCF18C934F218BCE06BB30FAC87F"/>
  </w:style>
  <w:style w:type="paragraph" w:customStyle="1" w:styleId="6DC75369BC8C4EE68BCCBB95D0C1035D">
    <w:name w:val="6DC75369BC8C4EE68BCCBB95D0C1035D"/>
  </w:style>
  <w:style w:type="paragraph" w:customStyle="1" w:styleId="4EFFD738E27347C5A9C51BBC46129484">
    <w:name w:val="4EFFD738E27347C5A9C51BBC46129484"/>
  </w:style>
  <w:style w:type="paragraph" w:customStyle="1" w:styleId="DB56F8AB9C4147BE91FBD0E2DECA5B39">
    <w:name w:val="DB56F8AB9C4147BE91FBD0E2DECA5B39"/>
    <w:rsid w:val="00190D8D"/>
  </w:style>
  <w:style w:type="paragraph" w:customStyle="1" w:styleId="02A2907866FE49A1A7EEB088A222B358">
    <w:name w:val="02A2907866FE49A1A7EEB088A222B358"/>
    <w:rsid w:val="00190D8D"/>
  </w:style>
  <w:style w:type="paragraph" w:customStyle="1" w:styleId="4EB152E20E6E4015B817C477A1B19B10">
    <w:name w:val="4EB152E20E6E4015B817C477A1B19B10"/>
    <w:rsid w:val="00190D8D"/>
  </w:style>
  <w:style w:type="paragraph" w:customStyle="1" w:styleId="EFFB799539E743F2A0BDE371FF400FC3">
    <w:name w:val="EFFB799539E743F2A0BDE371FF400FC3"/>
    <w:rsid w:val="00190D8D"/>
  </w:style>
  <w:style w:type="paragraph" w:customStyle="1" w:styleId="EE23512D6A3C476D97A6BEF6ED7B6CD5">
    <w:name w:val="EE23512D6A3C476D97A6BEF6ED7B6CD5"/>
    <w:rsid w:val="00190D8D"/>
  </w:style>
  <w:style w:type="paragraph" w:customStyle="1" w:styleId="DDA950DC0D9140259042613E7E33AA3C">
    <w:name w:val="DDA950DC0D9140259042613E7E33AA3C"/>
    <w:rsid w:val="00190D8D"/>
  </w:style>
  <w:style w:type="paragraph" w:customStyle="1" w:styleId="CC61C25C91DD4C73B32E13ADE0E58270">
    <w:name w:val="CC61C25C91DD4C73B32E13ADE0E58270"/>
    <w:rsid w:val="00190D8D"/>
  </w:style>
  <w:style w:type="paragraph" w:customStyle="1" w:styleId="AB8F8EBFC55848E5990682349F500A43">
    <w:name w:val="AB8F8EBFC55848E5990682349F500A43"/>
    <w:rsid w:val="00190D8D"/>
  </w:style>
  <w:style w:type="paragraph" w:customStyle="1" w:styleId="A500FA24FC6E437BA0FACF084453CC92">
    <w:name w:val="A500FA24FC6E437BA0FACF084453CC92"/>
    <w:rsid w:val="00190D8D"/>
  </w:style>
  <w:style w:type="paragraph" w:customStyle="1" w:styleId="959118156BE745CE92EF1E9FA3176194">
    <w:name w:val="959118156BE745CE92EF1E9FA3176194"/>
    <w:rsid w:val="00190D8D"/>
  </w:style>
  <w:style w:type="paragraph" w:customStyle="1" w:styleId="42A341577DA8410FA615C90A4739422F">
    <w:name w:val="42A341577DA8410FA615C90A4739422F"/>
    <w:rsid w:val="00190D8D"/>
  </w:style>
  <w:style w:type="paragraph" w:customStyle="1" w:styleId="F689E6FE5E4D4656B283375536533539">
    <w:name w:val="F689E6FE5E4D4656B283375536533539"/>
    <w:rsid w:val="00190D8D"/>
  </w:style>
  <w:style w:type="paragraph" w:customStyle="1" w:styleId="BF6CE3CE15E1414D8EE76F9DCFD9C508">
    <w:name w:val="BF6CE3CE15E1414D8EE76F9DCFD9C508"/>
    <w:rsid w:val="00190D8D"/>
  </w:style>
  <w:style w:type="paragraph" w:customStyle="1" w:styleId="ABCD146A0AF645D28D71CC5434979AE6">
    <w:name w:val="ABCD146A0AF645D28D71CC5434979AE6"/>
    <w:rsid w:val="00190D8D"/>
  </w:style>
  <w:style w:type="paragraph" w:customStyle="1" w:styleId="2A7EFDEDAF1549CC90121D1A38D7D7C3">
    <w:name w:val="2A7EFDEDAF1549CC90121D1A38D7D7C3"/>
    <w:rsid w:val="00190D8D"/>
  </w:style>
  <w:style w:type="paragraph" w:customStyle="1" w:styleId="8F49A221172549B3BB29C3CE3D341E14">
    <w:name w:val="8F49A221172549B3BB29C3CE3D341E14"/>
    <w:rsid w:val="00190D8D"/>
  </w:style>
  <w:style w:type="paragraph" w:customStyle="1" w:styleId="F6D9F54ECABF476DBB0BE36607FB32A8">
    <w:name w:val="F6D9F54ECABF476DBB0BE36607FB32A8"/>
    <w:rsid w:val="00190D8D"/>
  </w:style>
  <w:style w:type="paragraph" w:customStyle="1" w:styleId="B40A56FF0D52484DA0570AA3DA0AB720">
    <w:name w:val="B40A56FF0D52484DA0570AA3DA0AB720"/>
    <w:rsid w:val="00190D8D"/>
  </w:style>
  <w:style w:type="paragraph" w:customStyle="1" w:styleId="E147127C96674A588A493A59EACC51A6">
    <w:name w:val="E147127C96674A588A493A59EACC51A6"/>
    <w:rsid w:val="00190D8D"/>
  </w:style>
  <w:style w:type="paragraph" w:customStyle="1" w:styleId="4803DCC0024A4E31BC000617703C856A">
    <w:name w:val="4803DCC0024A4E31BC000617703C856A"/>
    <w:rsid w:val="00190D8D"/>
  </w:style>
  <w:style w:type="paragraph" w:customStyle="1" w:styleId="D119AA9F7B764672AAC74A92B10FC686">
    <w:name w:val="D119AA9F7B764672AAC74A92B10FC686"/>
    <w:rsid w:val="00190D8D"/>
  </w:style>
  <w:style w:type="paragraph" w:customStyle="1" w:styleId="9B73331E81E044C29AAAF26EDB816FC6">
    <w:name w:val="9B73331E81E044C29AAAF26EDB816FC6"/>
    <w:rsid w:val="00190D8D"/>
  </w:style>
  <w:style w:type="paragraph" w:customStyle="1" w:styleId="309E9282A9C24F56804EB5A8F45C1AE4">
    <w:name w:val="309E9282A9C24F56804EB5A8F45C1AE4"/>
    <w:rsid w:val="00190D8D"/>
  </w:style>
  <w:style w:type="paragraph" w:customStyle="1" w:styleId="DC19E3618BA24D7283D02BEC0504BC9E">
    <w:name w:val="DC19E3618BA24D7283D02BEC0504BC9E"/>
    <w:rsid w:val="00190D8D"/>
  </w:style>
  <w:style w:type="paragraph" w:customStyle="1" w:styleId="D8067305FCC4456EA33B5DC7C0D3632A">
    <w:name w:val="D8067305FCC4456EA33B5DC7C0D3632A"/>
    <w:rsid w:val="00190D8D"/>
  </w:style>
  <w:style w:type="paragraph" w:customStyle="1" w:styleId="A2381DB1388B4F22896E00CC89924E1B">
    <w:name w:val="A2381DB1388B4F22896E00CC89924E1B"/>
    <w:rsid w:val="00190D8D"/>
  </w:style>
  <w:style w:type="paragraph" w:customStyle="1" w:styleId="72D2B1712CB8487DBD09408A0BFD70EE">
    <w:name w:val="72D2B1712CB8487DBD09408A0BFD70EE"/>
    <w:rsid w:val="00190D8D"/>
  </w:style>
  <w:style w:type="paragraph" w:customStyle="1" w:styleId="39EBAD98D45542B29EE588F14911EF2A">
    <w:name w:val="39EBAD98D45542B29EE588F14911EF2A"/>
    <w:rsid w:val="00190D8D"/>
  </w:style>
  <w:style w:type="paragraph" w:customStyle="1" w:styleId="D389C842C32E449999A7D416B508F233">
    <w:name w:val="D389C842C32E449999A7D416B508F233"/>
    <w:rsid w:val="00190D8D"/>
  </w:style>
  <w:style w:type="paragraph" w:customStyle="1" w:styleId="68C0726BAC5842DB9663375398354F68">
    <w:name w:val="68C0726BAC5842DB9663375398354F68"/>
    <w:rsid w:val="00190D8D"/>
  </w:style>
  <w:style w:type="paragraph" w:customStyle="1" w:styleId="8E487F96395642849D0A743EBF25BA3D">
    <w:name w:val="8E487F96395642849D0A743EBF25BA3D"/>
    <w:rsid w:val="00190D8D"/>
  </w:style>
  <w:style w:type="paragraph" w:customStyle="1" w:styleId="8CFEB0B33802448EA10430D669D58B5B">
    <w:name w:val="8CFEB0B33802448EA10430D669D58B5B"/>
    <w:rsid w:val="00190D8D"/>
  </w:style>
  <w:style w:type="paragraph" w:customStyle="1" w:styleId="8014823A75C2494E91A90229A78AC5C2">
    <w:name w:val="8014823A75C2494E91A90229A78AC5C2"/>
    <w:rsid w:val="00190D8D"/>
  </w:style>
  <w:style w:type="paragraph" w:customStyle="1" w:styleId="C91236D78624493A83768466BE988D7F">
    <w:name w:val="C91236D78624493A83768466BE988D7F"/>
    <w:rsid w:val="00190D8D"/>
  </w:style>
  <w:style w:type="paragraph" w:customStyle="1" w:styleId="CF7B0DB4060C48609225F96C4E633F3D">
    <w:name w:val="CF7B0DB4060C48609225F96C4E633F3D"/>
    <w:rsid w:val="00190D8D"/>
  </w:style>
  <w:style w:type="paragraph" w:customStyle="1" w:styleId="2FAFBFEED0D9484C8F4C923A140EF3B0">
    <w:name w:val="2FAFBFEED0D9484C8F4C923A140EF3B0"/>
    <w:rsid w:val="00190D8D"/>
  </w:style>
  <w:style w:type="paragraph" w:customStyle="1" w:styleId="85A4E428B07341ACA70A062801227672">
    <w:name w:val="85A4E428B07341ACA70A062801227672"/>
    <w:rsid w:val="00190D8D"/>
  </w:style>
  <w:style w:type="paragraph" w:customStyle="1" w:styleId="7066E70B41494624948E7E577E999F0C">
    <w:name w:val="7066E70B41494624948E7E577E999F0C"/>
    <w:rsid w:val="00190D8D"/>
  </w:style>
  <w:style w:type="paragraph" w:customStyle="1" w:styleId="CAAAC05BA44C4DDCBDFCD453DC518B39">
    <w:name w:val="CAAAC05BA44C4DDCBDFCD453DC518B39"/>
    <w:rsid w:val="00190D8D"/>
  </w:style>
  <w:style w:type="paragraph" w:customStyle="1" w:styleId="50DF34C3614144298C5B10046B71440B">
    <w:name w:val="50DF34C3614144298C5B10046B71440B"/>
    <w:rsid w:val="00190D8D"/>
  </w:style>
  <w:style w:type="paragraph" w:customStyle="1" w:styleId="27CAC231E44B4DD3A6D71E5E03500910">
    <w:name w:val="27CAC231E44B4DD3A6D71E5E03500910"/>
    <w:rsid w:val="00190D8D"/>
  </w:style>
  <w:style w:type="paragraph" w:customStyle="1" w:styleId="F6E6944918694BEC9C23D97622CD3F08">
    <w:name w:val="F6E6944918694BEC9C23D97622CD3F08"/>
    <w:rsid w:val="00190D8D"/>
  </w:style>
  <w:style w:type="paragraph" w:customStyle="1" w:styleId="293C4D609936474281194992A5E9ED74">
    <w:name w:val="293C4D609936474281194992A5E9ED74"/>
    <w:rsid w:val="00190D8D"/>
  </w:style>
  <w:style w:type="paragraph" w:customStyle="1" w:styleId="BED904BC59BD407084202218FD42FB37">
    <w:name w:val="BED904BC59BD407084202218FD42FB37"/>
    <w:rsid w:val="00190D8D"/>
  </w:style>
  <w:style w:type="paragraph" w:customStyle="1" w:styleId="D9A1D92A469C4BBEA272D90D34BFB2F7">
    <w:name w:val="D9A1D92A469C4BBEA272D90D34BFB2F7"/>
    <w:rsid w:val="00190D8D"/>
  </w:style>
  <w:style w:type="paragraph" w:customStyle="1" w:styleId="1A37194D1F3E4E60A99FC402BA9F68DE">
    <w:name w:val="1A37194D1F3E4E60A99FC402BA9F68DE"/>
    <w:rsid w:val="00190D8D"/>
  </w:style>
  <w:style w:type="paragraph" w:customStyle="1" w:styleId="E25038B053A74EB3B7F6F440555C9EE8">
    <w:name w:val="E25038B053A74EB3B7F6F440555C9EE8"/>
    <w:rsid w:val="00190D8D"/>
  </w:style>
  <w:style w:type="paragraph" w:customStyle="1" w:styleId="2779E0D9BE99408A97A3195C43CC5B68">
    <w:name w:val="2779E0D9BE99408A97A3195C43CC5B68"/>
    <w:rsid w:val="00190D8D"/>
  </w:style>
  <w:style w:type="paragraph" w:customStyle="1" w:styleId="E91FC8D89DE2476C90E181CEB8E2FE36">
    <w:name w:val="E91FC8D89DE2476C90E181CEB8E2FE36"/>
    <w:rsid w:val="00190D8D"/>
  </w:style>
  <w:style w:type="paragraph" w:customStyle="1" w:styleId="87B6192261AA45468FA8128BED087056">
    <w:name w:val="87B6192261AA45468FA8128BED087056"/>
    <w:rsid w:val="00190D8D"/>
  </w:style>
  <w:style w:type="paragraph" w:customStyle="1" w:styleId="6CFC314148A44F92B2E11C39F4F15E72">
    <w:name w:val="6CFC314148A44F92B2E11C39F4F15E72"/>
    <w:rsid w:val="00190D8D"/>
  </w:style>
  <w:style w:type="paragraph" w:customStyle="1" w:styleId="F75AA3E29D1044D0B05F34E3D55988F0">
    <w:name w:val="F75AA3E29D1044D0B05F34E3D55988F0"/>
    <w:rsid w:val="00190D8D"/>
  </w:style>
  <w:style w:type="paragraph" w:customStyle="1" w:styleId="B51EB785685B4468B3EB057A51FAC19F">
    <w:name w:val="B51EB785685B4468B3EB057A51FAC19F"/>
    <w:rsid w:val="00190D8D"/>
  </w:style>
  <w:style w:type="paragraph" w:customStyle="1" w:styleId="A7A14974FD4F4FF49E546BCC3DDB4725">
    <w:name w:val="A7A14974FD4F4FF49E546BCC3DDB4725"/>
    <w:rsid w:val="00190D8D"/>
  </w:style>
  <w:style w:type="paragraph" w:customStyle="1" w:styleId="86AA4169154B4CE7AA17A39E20AD8451">
    <w:name w:val="86AA4169154B4CE7AA17A39E20AD8451"/>
    <w:rsid w:val="00190D8D"/>
  </w:style>
  <w:style w:type="paragraph" w:customStyle="1" w:styleId="BE23E34CCD144275B058AE322FED8832">
    <w:name w:val="BE23E34CCD144275B058AE322FED8832"/>
    <w:rsid w:val="00190D8D"/>
  </w:style>
  <w:style w:type="paragraph" w:customStyle="1" w:styleId="EF3CC34342744439A9AEBA4938EFCF10">
    <w:name w:val="EF3CC34342744439A9AEBA4938EFCF10"/>
    <w:rsid w:val="00190D8D"/>
  </w:style>
  <w:style w:type="paragraph" w:customStyle="1" w:styleId="8E68B712D03D49189E24A48C7F0928F2">
    <w:name w:val="8E68B712D03D49189E24A48C7F0928F2"/>
    <w:rsid w:val="00190D8D"/>
  </w:style>
  <w:style w:type="paragraph" w:customStyle="1" w:styleId="8A80941C05A140E1A61F374E6D29F879">
    <w:name w:val="8A80941C05A140E1A61F374E6D29F879"/>
    <w:rsid w:val="00190D8D"/>
  </w:style>
  <w:style w:type="paragraph" w:customStyle="1" w:styleId="DCA9A05376F34650BB4D05C431274FC5">
    <w:name w:val="DCA9A05376F34650BB4D05C431274FC5"/>
    <w:rsid w:val="00190D8D"/>
  </w:style>
  <w:style w:type="paragraph" w:customStyle="1" w:styleId="0AFA674F38FE48E3843C147D9D860F60">
    <w:name w:val="0AFA674F38FE48E3843C147D9D860F60"/>
    <w:rsid w:val="00190D8D"/>
  </w:style>
  <w:style w:type="paragraph" w:customStyle="1" w:styleId="93F4EDDE624545ABA424D0BB5CAD0C2C">
    <w:name w:val="93F4EDDE624545ABA424D0BB5CAD0C2C"/>
    <w:rsid w:val="00190D8D"/>
  </w:style>
  <w:style w:type="paragraph" w:customStyle="1" w:styleId="FF40CC7D83B746179B84F7931462B99D">
    <w:name w:val="FF40CC7D83B746179B84F7931462B99D"/>
    <w:rsid w:val="00190D8D"/>
  </w:style>
  <w:style w:type="paragraph" w:customStyle="1" w:styleId="9917ED10DEAD447BA21AED62D3446881">
    <w:name w:val="9917ED10DEAD447BA21AED62D3446881"/>
    <w:rsid w:val="00190D8D"/>
  </w:style>
  <w:style w:type="paragraph" w:customStyle="1" w:styleId="E500E960A765479C919BE0D5BBDEEB5F">
    <w:name w:val="E500E960A765479C919BE0D5BBDEEB5F"/>
    <w:rsid w:val="00190D8D"/>
  </w:style>
  <w:style w:type="paragraph" w:customStyle="1" w:styleId="AD8874DC04C24C78BA518C52022F84C6">
    <w:name w:val="AD8874DC04C24C78BA518C52022F84C6"/>
    <w:rsid w:val="00190D8D"/>
  </w:style>
  <w:style w:type="paragraph" w:customStyle="1" w:styleId="9C3051E388A34E698CFC83C1A14E3D65">
    <w:name w:val="9C3051E388A34E698CFC83C1A14E3D65"/>
    <w:rsid w:val="00190D8D"/>
  </w:style>
  <w:style w:type="paragraph" w:customStyle="1" w:styleId="60A3911DAFBC4019B991133AB71A69CE">
    <w:name w:val="60A3911DAFBC4019B991133AB71A69CE"/>
    <w:rsid w:val="00190D8D"/>
  </w:style>
  <w:style w:type="paragraph" w:customStyle="1" w:styleId="49E98D3C698A4F749D3D18A71702899D">
    <w:name w:val="49E98D3C698A4F749D3D18A71702899D"/>
    <w:rsid w:val="00190D8D"/>
  </w:style>
  <w:style w:type="paragraph" w:customStyle="1" w:styleId="AEC6E858A0BC471E82A0762BC10CBA1C">
    <w:name w:val="AEC6E858A0BC471E82A0762BC10CBA1C"/>
    <w:rsid w:val="00190D8D"/>
  </w:style>
  <w:style w:type="paragraph" w:customStyle="1" w:styleId="C18A12A3200144EAB5C8554CAE07C74F">
    <w:name w:val="C18A12A3200144EAB5C8554CAE07C74F"/>
    <w:rsid w:val="00190D8D"/>
  </w:style>
  <w:style w:type="paragraph" w:customStyle="1" w:styleId="6B3074E9EDB84900814090455AFB29AA">
    <w:name w:val="6B3074E9EDB84900814090455AFB29AA"/>
    <w:rsid w:val="00190D8D"/>
  </w:style>
  <w:style w:type="paragraph" w:customStyle="1" w:styleId="114CDEC770AE4BC6A2BE850AE4D711D1">
    <w:name w:val="114CDEC770AE4BC6A2BE850AE4D711D1"/>
    <w:rsid w:val="00190D8D"/>
  </w:style>
  <w:style w:type="paragraph" w:customStyle="1" w:styleId="0505839631CD45F68A1E846091F32E3E">
    <w:name w:val="0505839631CD45F68A1E846091F32E3E"/>
    <w:rsid w:val="00190D8D"/>
  </w:style>
  <w:style w:type="paragraph" w:customStyle="1" w:styleId="8EC0FAD7DAFB4552911A97D6A256A2F9">
    <w:name w:val="8EC0FAD7DAFB4552911A97D6A256A2F9"/>
    <w:rsid w:val="00190D8D"/>
  </w:style>
  <w:style w:type="paragraph" w:customStyle="1" w:styleId="1BE1BF753770447798C67A3F5F33338C">
    <w:name w:val="1BE1BF753770447798C67A3F5F33338C"/>
    <w:rsid w:val="00190D8D"/>
  </w:style>
  <w:style w:type="paragraph" w:customStyle="1" w:styleId="B31C749AA04343D59FD0311E7E564404">
    <w:name w:val="B31C749AA04343D59FD0311E7E564404"/>
    <w:rsid w:val="00190D8D"/>
  </w:style>
  <w:style w:type="paragraph" w:customStyle="1" w:styleId="23212962B66C4C83B82FA2CB6F23A7E5">
    <w:name w:val="23212962B66C4C83B82FA2CB6F23A7E5"/>
    <w:rsid w:val="00190D8D"/>
  </w:style>
  <w:style w:type="paragraph" w:customStyle="1" w:styleId="05CD7BEB60874D54A958DA12FA6872C2">
    <w:name w:val="05CD7BEB60874D54A958DA12FA6872C2"/>
    <w:rsid w:val="00190D8D"/>
  </w:style>
  <w:style w:type="paragraph" w:customStyle="1" w:styleId="8225FBE070494DC4B4DBA80E13EAEDBC">
    <w:name w:val="8225FBE070494DC4B4DBA80E13EAEDBC"/>
    <w:rsid w:val="00190D8D"/>
  </w:style>
  <w:style w:type="paragraph" w:customStyle="1" w:styleId="89D6B5F6241C495085662895013C7747">
    <w:name w:val="89D6B5F6241C495085662895013C7747"/>
    <w:rsid w:val="00190D8D"/>
  </w:style>
  <w:style w:type="paragraph" w:customStyle="1" w:styleId="D8F2FE42A0C242069F9B5A0215ADDC2B">
    <w:name w:val="D8F2FE42A0C242069F9B5A0215ADDC2B"/>
    <w:rsid w:val="00190D8D"/>
  </w:style>
  <w:style w:type="paragraph" w:customStyle="1" w:styleId="A110E37A0D2D4A618A8AFDEC4FD47151">
    <w:name w:val="A110E37A0D2D4A618A8AFDEC4FD47151"/>
    <w:rsid w:val="00190D8D"/>
  </w:style>
  <w:style w:type="paragraph" w:customStyle="1" w:styleId="5A69DE8D7420479B9CF7E5F0E8D3E1BF">
    <w:name w:val="5A69DE8D7420479B9CF7E5F0E8D3E1BF"/>
    <w:rsid w:val="00190D8D"/>
  </w:style>
  <w:style w:type="paragraph" w:customStyle="1" w:styleId="D95B89ED6894458A86BCC1B17D3B73FF">
    <w:name w:val="D95B89ED6894458A86BCC1B17D3B73FF"/>
    <w:rsid w:val="00190D8D"/>
  </w:style>
  <w:style w:type="paragraph" w:customStyle="1" w:styleId="3E8DAFCADBDF40468546B49F1391AE45">
    <w:name w:val="3E8DAFCADBDF40468546B49F1391AE45"/>
    <w:rsid w:val="00190D8D"/>
  </w:style>
  <w:style w:type="paragraph" w:customStyle="1" w:styleId="AD369183387D464F81662FF6136B26C3">
    <w:name w:val="AD369183387D464F81662FF6136B26C3"/>
    <w:rsid w:val="00190D8D"/>
  </w:style>
  <w:style w:type="paragraph" w:customStyle="1" w:styleId="0F6CE6DD199545A29FBDB76D4A39983B">
    <w:name w:val="0F6CE6DD199545A29FBDB76D4A39983B"/>
    <w:rsid w:val="00190D8D"/>
  </w:style>
  <w:style w:type="paragraph" w:customStyle="1" w:styleId="705C6A370F8B4E2C9DB95FC99555B156">
    <w:name w:val="705C6A370F8B4E2C9DB95FC99555B156"/>
    <w:rsid w:val="00190D8D"/>
  </w:style>
  <w:style w:type="paragraph" w:customStyle="1" w:styleId="0659E09A51E34B2D9FF63FD6A9062737">
    <w:name w:val="0659E09A51E34B2D9FF63FD6A9062737"/>
    <w:rsid w:val="00190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Custom 6">
      <a:majorFont>
        <a:latin typeface="Franklin Gothic Heavy"/>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69BD1-294E-49DD-B69C-4E45E0D9A9E0}">
  <ds:schemaRefs>
    <ds:schemaRef ds:uri="71af3243-3dd4-4a8d-8c0d-dd76da1f02a5"/>
    <ds:schemaRef ds:uri="http://schemas.microsoft.com/office/2006/documentManagement/types"/>
    <ds:schemaRef ds:uri="http://purl.org/dc/elements/1.1/"/>
    <ds:schemaRef ds:uri="http://schemas.microsoft.com/office/infopath/2007/PartnerControls"/>
    <ds:schemaRef ds:uri="230e9df3-be65-4c73-a93b-d1236ebd677e"/>
    <ds:schemaRef ds:uri="http://purl.org/dc/dcmitype/"/>
    <ds:schemaRef ds:uri="http://purl.org/dc/terms/"/>
    <ds:schemaRef ds:uri="http://schemas.openxmlformats.org/package/2006/metadata/core-properties"/>
    <ds:schemaRef ds:uri="16c05727-aa75-4e4a-9b5f-8a80a1165891"/>
    <ds:schemaRef ds:uri="http://schemas.microsoft.com/sharepoint/v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9C8230A-7404-40E0-8981-BA2711AA528F}">
  <ds:schemaRefs>
    <ds:schemaRef ds:uri="http://schemas.microsoft.com/sharepoint/v3/contenttype/forms"/>
  </ds:schemaRefs>
</ds:datastoreItem>
</file>

<file path=customXml/itemProps4.xml><?xml version="1.0" encoding="utf-8"?>
<ds:datastoreItem xmlns:ds="http://schemas.openxmlformats.org/officeDocument/2006/customXml" ds:itemID="{882ECFB6-C5AC-4293-82FE-5059EC57A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DF5A5E-E912-49E1-BE7A-24AB31EE5F5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Bold sales resume</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Pellure, Teja (Cognizant)</lastModifiedBy>
  <revision>2</revision>
  <dcterms:created xsi:type="dcterms:W3CDTF">2024-01-30T05:52:00.0000000Z</dcterms:created>
  <dcterms:modified xsi:type="dcterms:W3CDTF">2024-01-30T16:38:49.9653534Z</dcterms:modified>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